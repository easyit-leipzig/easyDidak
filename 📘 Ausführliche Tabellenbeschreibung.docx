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79B3" w14:textId="77777777" w:rsidR="007F13EB" w:rsidRPr="007F13EB" w:rsidRDefault="007F13EB" w:rsidP="007F13EB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7F13EB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7F13EB">
        <w:rPr>
          <w:rFonts w:ascii="Times New Roman" w:hAnsi="Times New Roman"/>
          <w:b/>
          <w:bCs/>
          <w:sz w:val="36"/>
          <w:szCs w:val="36"/>
        </w:rPr>
        <w:t xml:space="preserve"> Ausführliche Tabellenbeschreibung</w:t>
      </w:r>
    </w:p>
    <w:p w14:paraId="6E9190DB" w14:textId="77777777" w:rsidR="007F13EB" w:rsidRPr="007F13EB" w:rsidRDefault="007F13EB" w:rsidP="007F13E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7F13EB">
        <w:rPr>
          <w:rFonts w:ascii="Times New Roman" w:hAnsi="Times New Roman"/>
          <w:b/>
          <w:bCs/>
        </w:rPr>
        <w:t>frzk_operatoren</w:t>
      </w:r>
      <w:proofErr w:type="spellEnd"/>
    </w:p>
    <w:p w14:paraId="616F10AD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Zweck: Abbildung der vier didaktischen Operatoren σ, M, R, E als empirische Messgrößen.</w:t>
      </w:r>
    </w:p>
    <w:p w14:paraId="7CDFA512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 xml:space="preserve">Bezug FRZK: Direkt aus Kap. 6.2, dort als </w:t>
      </w:r>
      <w:proofErr w:type="spellStart"/>
      <w:r w:rsidRPr="007F13EB">
        <w:rPr>
          <w:rFonts w:ascii="Times New Roman" w:hAnsi="Times New Roman"/>
        </w:rPr>
        <w:t>Operatorenkaskade</w:t>
      </w:r>
      <w:proofErr w:type="spellEnd"/>
      <w:r w:rsidRPr="007F13EB">
        <w:rPr>
          <w:rFonts w:ascii="Times New Roman" w:hAnsi="Times New Roman"/>
        </w:rPr>
        <w:t xml:space="preserve"> beschrieben.</w:t>
      </w:r>
    </w:p>
    <w:p w14:paraId="2ACC96C8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Nutzen: Erlaubt quantitative und qualitative Analyse, wie stark unterschiedliche Operatoren in Lernprozessen auftreten.</w:t>
      </w:r>
    </w:p>
    <w:p w14:paraId="05C13839" w14:textId="77777777" w:rsidR="007F13EB" w:rsidRPr="007F13EB" w:rsidRDefault="007F13EB" w:rsidP="007F13E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7F13EB">
        <w:rPr>
          <w:rFonts w:ascii="Times New Roman" w:hAnsi="Times New Roman"/>
          <w:b/>
          <w:bCs/>
        </w:rPr>
        <w:t>frzk_loops</w:t>
      </w:r>
      <w:proofErr w:type="spellEnd"/>
    </w:p>
    <w:p w14:paraId="609693B5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Zweck: Erfasst Phasen von Verdichtung (hohe semantische Aktivität) und Pausen (Stillstand/Instabilität).</w:t>
      </w:r>
    </w:p>
    <w:p w14:paraId="0BAD7F04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Bezug FRZK: Kapitel 6.2.4–6.2.6 (Loop-Struktur als Lernrhythmus).</w:t>
      </w:r>
    </w:p>
    <w:p w14:paraId="19EE8463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Nutzen: Analysen von Lernrhythmen, Stabilität/Instabilität, Identifikation von optimalen Pausen- und Resonanzphasen.</w:t>
      </w:r>
    </w:p>
    <w:p w14:paraId="6E598BD3" w14:textId="77777777" w:rsidR="007F13EB" w:rsidRPr="007F13EB" w:rsidRDefault="007F13EB" w:rsidP="007F13E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7F13EB">
        <w:rPr>
          <w:rFonts w:ascii="Times New Roman" w:hAnsi="Times New Roman"/>
          <w:b/>
          <w:bCs/>
        </w:rPr>
        <w:t>frzk_transitions</w:t>
      </w:r>
      <w:proofErr w:type="spellEnd"/>
    </w:p>
    <w:p w14:paraId="7C5610E4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Zweck: Dokumentiert Übergänge/Kippmomente, wenn neue Strukturen oder Bedeutungen emergieren.</w:t>
      </w:r>
    </w:p>
    <w:p w14:paraId="0CD2E2C2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Bezug FRZK: Kapitel 3.10 und 6.3 (Emergenz, σ-Zonen, Dichte-Übergänge).</w:t>
      </w:r>
    </w:p>
    <w:p w14:paraId="1151DD8F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Nutzen: Empirische Prüfung der These, dass Lernen als Sequenz von Übergängen/Kippmomenten verläuft.</w:t>
      </w:r>
    </w:p>
    <w:p w14:paraId="0CAD6974" w14:textId="77777777" w:rsidR="007F13EB" w:rsidRPr="007F13EB" w:rsidRDefault="007F13EB" w:rsidP="007F13E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7F13EB">
        <w:rPr>
          <w:rFonts w:ascii="Times New Roman" w:hAnsi="Times New Roman"/>
          <w:b/>
          <w:bCs/>
        </w:rPr>
        <w:t>frzk_reflexion</w:t>
      </w:r>
      <w:proofErr w:type="spellEnd"/>
    </w:p>
    <w:p w14:paraId="73B34AF3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Zweck: Trennung von Beobachterebenen (Selbst, Gruppe, Lehrkraft, Forscher).</w:t>
      </w:r>
    </w:p>
    <w:p w14:paraId="404F34E1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Bezug FRZK: Kapitel 3.9 und 6.2.7 (Beobachtung/Zuweisung, Metaebene).</w:t>
      </w:r>
    </w:p>
    <w:p w14:paraId="39AC6518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Nutzen: Erlaubt, Selbstberichte der Lernenden, Lehrkraftkommentare und Forscherkodierungen systematisch zu vergleichen.</w:t>
      </w:r>
    </w:p>
    <w:p w14:paraId="25AF1CE4" w14:textId="77777777" w:rsidR="007F13EB" w:rsidRPr="007F13EB" w:rsidRDefault="007F13EB" w:rsidP="007F13E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7F13EB">
        <w:rPr>
          <w:rFonts w:ascii="Times New Roman" w:hAnsi="Times New Roman"/>
          <w:b/>
          <w:bCs/>
        </w:rPr>
        <w:t>frzk_interdependenz</w:t>
      </w:r>
      <w:proofErr w:type="spellEnd"/>
    </w:p>
    <w:p w14:paraId="49F42221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Zweck: Statistische Beschreibung des Zusammenspiels zwischen kognitiver, sozialer, affektiver und semantischer Dimension.</w:t>
      </w:r>
    </w:p>
    <w:p w14:paraId="35CE3AE2" w14:textId="77777777" w:rsidR="007F13EB" w:rsidRP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Bezug FRZK: Kapitel 3.4–3.5 (Raum als Zuweisung, höhere Dimensionen).</w:t>
      </w:r>
    </w:p>
    <w:p w14:paraId="43B5C359" w14:textId="0D1BAC0E" w:rsidR="007F13EB" w:rsidRDefault="007F13EB" w:rsidP="007F13EB">
      <w:pPr>
        <w:numPr>
          <w:ilvl w:val="1"/>
          <w:numId w:val="4"/>
        </w:numPr>
        <w:spacing w:before="100" w:beforeAutospacing="1" w:after="100" w:afterAutospacing="1"/>
        <w:rPr>
          <w:rFonts w:ascii="Times New Roman" w:hAnsi="Times New Roman"/>
        </w:rPr>
      </w:pPr>
      <w:r w:rsidRPr="007F13EB">
        <w:rPr>
          <w:rFonts w:ascii="Times New Roman" w:hAnsi="Times New Roman"/>
        </w:rPr>
        <w:t>Nutzen: Liefert quantitative Evidenz, wie stark die Dimensionen gekoppelt sind, ob Balance oder Dominanz einzelner Achsen vorliegt.</w:t>
      </w:r>
    </w:p>
    <w:p w14:paraId="79A44184" w14:textId="2D725A24" w:rsid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</w:p>
    <w:p w14:paraId="6C2E6D99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Um die neuen </w:t>
      </w:r>
      <w:r w:rsidRPr="00CD28B9">
        <w:rPr>
          <w:rFonts w:ascii="Times New Roman" w:hAnsi="Times New Roman"/>
          <w:b/>
          <w:bCs/>
        </w:rPr>
        <w:t>FRZK-Erweiterungstabellen</w:t>
      </w:r>
      <w:r w:rsidRPr="00CD28B9">
        <w:rPr>
          <w:rFonts w:ascii="Times New Roman" w:hAnsi="Times New Roman"/>
        </w:rPr>
        <w:t xml:space="preserve"> sinnvoll zu befüllen, musst du verschiedene Datenquellen aus deiner Feldstudie (</w:t>
      </w:r>
      <w:proofErr w:type="spellStart"/>
      <w:r w:rsidRPr="00CD28B9">
        <w:rPr>
          <w:rFonts w:ascii="Times New Roman" w:hAnsi="Times New Roman"/>
        </w:rPr>
        <w:t>icas.sql</w:t>
      </w:r>
      <w:proofErr w:type="spellEnd"/>
      <w:r w:rsidRPr="00CD28B9">
        <w:rPr>
          <w:rFonts w:ascii="Times New Roman" w:hAnsi="Times New Roman"/>
        </w:rPr>
        <w:t xml:space="preserve">) nutzen und mit Auswertungslogik kombinieren. Ich gebe dir eine </w:t>
      </w:r>
      <w:r w:rsidRPr="00CD28B9">
        <w:rPr>
          <w:rFonts w:ascii="Times New Roman" w:hAnsi="Times New Roman"/>
          <w:b/>
          <w:bCs/>
        </w:rPr>
        <w:t>praktische Roadmap pro Tabelle</w:t>
      </w:r>
      <w:r w:rsidRPr="00CD28B9">
        <w:rPr>
          <w:rFonts w:ascii="Times New Roman" w:hAnsi="Times New Roman"/>
        </w:rPr>
        <w:t>, welche Daten du woher ziehst und wie du sie einspeist:</w:t>
      </w:r>
    </w:p>
    <w:p w14:paraId="4C2F739A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03484428">
          <v:rect id="_x0000_i1025" style="width:0;height:1.5pt" o:hralign="center" o:hrstd="t" o:hr="t" fillcolor="#a0a0a0" stroked="f"/>
        </w:pict>
      </w:r>
    </w:p>
    <w:p w14:paraId="5372BFDF" w14:textId="77777777" w:rsidR="00CD28B9" w:rsidRPr="00CD28B9" w:rsidRDefault="00CD28B9" w:rsidP="00CD28B9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CD28B9">
        <w:rPr>
          <w:rFonts w:ascii="Times New Roman" w:hAnsi="Times New Roman"/>
          <w:b/>
          <w:bCs/>
          <w:sz w:val="27"/>
          <w:szCs w:val="27"/>
        </w:rPr>
        <w:t xml:space="preserve">1. </w:t>
      </w:r>
      <w:proofErr w:type="spellStart"/>
      <w:r w:rsidRPr="00CD28B9">
        <w:rPr>
          <w:rFonts w:ascii="Courier New" w:hAnsi="Courier New" w:cs="Courier New"/>
          <w:b/>
          <w:bCs/>
          <w:sz w:val="20"/>
          <w:szCs w:val="20"/>
        </w:rPr>
        <w:t>frzk_operatoren</w:t>
      </w:r>
      <w:proofErr w:type="spellEnd"/>
    </w:p>
    <w:p w14:paraId="7437C18C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Zweck:</w:t>
      </w:r>
      <w:r w:rsidRPr="00CD28B9">
        <w:rPr>
          <w:rFonts w:ascii="Times New Roman" w:hAnsi="Times New Roman"/>
        </w:rPr>
        <w:t xml:space="preserve"> Abbildung der Operatoren σ, M, R, E.</w:t>
      </w:r>
      <w:r w:rsidRPr="00CD28B9">
        <w:rPr>
          <w:rFonts w:ascii="Times New Roman" w:hAnsi="Times New Roman"/>
        </w:rPr>
        <w:br/>
      </w:r>
      <w:r w:rsidRPr="00CD28B9">
        <w:rPr>
          <w:rFonts w:ascii="Times New Roman" w:hAnsi="Times New Roman"/>
          <w:b/>
          <w:bCs/>
        </w:rPr>
        <w:t>Befüllung:</w:t>
      </w:r>
    </w:p>
    <w:p w14:paraId="1A091B83" w14:textId="77777777" w:rsidR="00CD28B9" w:rsidRPr="00CD28B9" w:rsidRDefault="00CD28B9" w:rsidP="00CD28B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Quelle: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mtr_didaktik</w:t>
      </w:r>
      <w:proofErr w:type="spellEnd"/>
      <w:r w:rsidRPr="00CD28B9">
        <w:rPr>
          <w:rFonts w:ascii="Times New Roman" w:hAnsi="Times New Roman"/>
        </w:rPr>
        <w:t xml:space="preserve">,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mtr_rueckkopplung_lehrkraft</w:t>
      </w:r>
      <w:proofErr w:type="spellEnd"/>
      <w:r w:rsidRPr="00CD28B9">
        <w:rPr>
          <w:rFonts w:ascii="Courier New" w:hAnsi="Courier New" w:cs="Courier New"/>
          <w:sz w:val="20"/>
          <w:szCs w:val="20"/>
        </w:rPr>
        <w:t>_*</w:t>
      </w:r>
      <w:r w:rsidRPr="00CD28B9">
        <w:rPr>
          <w:rFonts w:ascii="Times New Roman" w:hAnsi="Times New Roman"/>
        </w:rPr>
        <w:t xml:space="preserve">,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CD28B9">
        <w:rPr>
          <w:rFonts w:ascii="Times New Roman" w:hAnsi="Times New Roman"/>
        </w:rPr>
        <w:t>.</w:t>
      </w:r>
    </w:p>
    <w:p w14:paraId="6A71299C" w14:textId="77777777" w:rsidR="00CD28B9" w:rsidRPr="00CD28B9" w:rsidRDefault="00CD28B9" w:rsidP="00CD28B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Mapping:</w:t>
      </w:r>
    </w:p>
    <w:p w14:paraId="12562848" w14:textId="77777777" w:rsidR="00CD28B9" w:rsidRPr="00CD28B9" w:rsidRDefault="00CD28B9" w:rsidP="00CD28B9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sigma_level</w:t>
      </w:r>
      <w:proofErr w:type="spellEnd"/>
      <w:r w:rsidRPr="00CD28B9">
        <w:rPr>
          <w:rFonts w:ascii="Times New Roman" w:hAnsi="Times New Roman"/>
        </w:rPr>
        <w:t xml:space="preserve"> → Themenauswahl, Klarheit von Aufgaben (Semantisierung).</w:t>
      </w:r>
    </w:p>
    <w:p w14:paraId="0E540722" w14:textId="77777777" w:rsidR="00CD28B9" w:rsidRPr="00CD28B9" w:rsidRDefault="00CD28B9" w:rsidP="00CD28B9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lastRenderedPageBreak/>
        <w:t>m_level</w:t>
      </w:r>
      <w:proofErr w:type="spellEnd"/>
      <w:r w:rsidRPr="00CD28B9">
        <w:rPr>
          <w:rFonts w:ascii="Times New Roman" w:hAnsi="Times New Roman"/>
        </w:rPr>
        <w:t xml:space="preserve"> → Reflexionshinweise, Meta-Kommentare (Meta-Operator).</w:t>
      </w:r>
    </w:p>
    <w:p w14:paraId="48A266F0" w14:textId="77777777" w:rsidR="00CD28B9" w:rsidRPr="00CD28B9" w:rsidRDefault="00CD28B9" w:rsidP="00CD28B9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r_level</w:t>
      </w:r>
      <w:proofErr w:type="spellEnd"/>
      <w:r w:rsidRPr="00CD28B9">
        <w:rPr>
          <w:rFonts w:ascii="Times New Roman" w:hAnsi="Times New Roman"/>
        </w:rPr>
        <w:t xml:space="preserve"> → Lehrkraft-Rückkopplung, Resonanz-Scores.</w:t>
      </w:r>
    </w:p>
    <w:p w14:paraId="1953D8E3" w14:textId="77777777" w:rsidR="00CD28B9" w:rsidRPr="00CD28B9" w:rsidRDefault="00CD28B9" w:rsidP="00CD28B9">
      <w:pPr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e_level</w:t>
      </w:r>
      <w:proofErr w:type="spellEnd"/>
      <w:r w:rsidRPr="00CD28B9">
        <w:rPr>
          <w:rFonts w:ascii="Times New Roman" w:hAnsi="Times New Roman"/>
        </w:rPr>
        <w:t xml:space="preserve"> → Auftreten neuer Cluster in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CD28B9">
        <w:rPr>
          <w:rFonts w:ascii="Times New Roman" w:hAnsi="Times New Roman"/>
        </w:rPr>
        <w:t>.</w:t>
      </w:r>
    </w:p>
    <w:p w14:paraId="40B42BD2" w14:textId="77777777" w:rsidR="00CD28B9" w:rsidRPr="00CD28B9" w:rsidRDefault="00CD28B9" w:rsidP="00CD28B9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Befüllung: SQL-INSERT nach Berechnung/Skalierung (z. B. 0–5).</w:t>
      </w:r>
    </w:p>
    <w:p w14:paraId="5B01E956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066B69D5">
          <v:rect id="_x0000_i1026" style="width:0;height:1.5pt" o:hralign="center" o:hrstd="t" o:hr="t" fillcolor="#a0a0a0" stroked="f"/>
        </w:pict>
      </w:r>
    </w:p>
    <w:p w14:paraId="73615E1B" w14:textId="77777777" w:rsidR="00CD28B9" w:rsidRPr="00CD28B9" w:rsidRDefault="00CD28B9" w:rsidP="00CD28B9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CD28B9">
        <w:rPr>
          <w:rFonts w:ascii="Times New Roman" w:hAnsi="Times New Roman"/>
          <w:b/>
          <w:bCs/>
          <w:sz w:val="27"/>
          <w:szCs w:val="27"/>
        </w:rPr>
        <w:t xml:space="preserve">2. </w:t>
      </w:r>
      <w:proofErr w:type="spellStart"/>
      <w:r w:rsidRPr="00CD28B9">
        <w:rPr>
          <w:rFonts w:ascii="Courier New" w:hAnsi="Courier New" w:cs="Courier New"/>
          <w:b/>
          <w:bCs/>
          <w:sz w:val="20"/>
          <w:szCs w:val="20"/>
        </w:rPr>
        <w:t>frzk_loops</w:t>
      </w:r>
      <w:proofErr w:type="spellEnd"/>
    </w:p>
    <w:p w14:paraId="79643827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Zweck:</w:t>
      </w:r>
      <w:r w:rsidRPr="00CD28B9">
        <w:rPr>
          <w:rFonts w:ascii="Times New Roman" w:hAnsi="Times New Roman"/>
        </w:rPr>
        <w:t xml:space="preserve"> Lernrhythmen, Verdichtung &amp; Pause.</w:t>
      </w:r>
      <w:r w:rsidRPr="00CD28B9">
        <w:rPr>
          <w:rFonts w:ascii="Times New Roman" w:hAnsi="Times New Roman"/>
        </w:rPr>
        <w:br/>
      </w:r>
      <w:r w:rsidRPr="00CD28B9">
        <w:rPr>
          <w:rFonts w:ascii="Times New Roman" w:hAnsi="Times New Roman"/>
          <w:b/>
          <w:bCs/>
        </w:rPr>
        <w:t>Befüllung:</w:t>
      </w:r>
    </w:p>
    <w:p w14:paraId="14CB243C" w14:textId="77777777" w:rsidR="00CD28B9" w:rsidRPr="00CD28B9" w:rsidRDefault="00CD28B9" w:rsidP="00CD28B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Quelle: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CD28B9">
        <w:rPr>
          <w:rFonts w:ascii="Times New Roman" w:hAnsi="Times New Roman"/>
        </w:rPr>
        <w:t>.</w:t>
      </w:r>
    </w:p>
    <w:p w14:paraId="5039D335" w14:textId="77777777" w:rsidR="00CD28B9" w:rsidRPr="00CD28B9" w:rsidRDefault="00CD28B9" w:rsidP="00CD28B9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Logik:</w:t>
      </w:r>
    </w:p>
    <w:p w14:paraId="5568880C" w14:textId="77777777" w:rsidR="00CD28B9" w:rsidRPr="00CD28B9" w:rsidRDefault="00CD28B9" w:rsidP="00CD28B9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startzeit</w:t>
      </w:r>
      <w:proofErr w:type="spellEnd"/>
      <w:r w:rsidRPr="00CD28B9">
        <w:rPr>
          <w:rFonts w:ascii="Times New Roman" w:hAnsi="Times New Roman"/>
        </w:rPr>
        <w:t xml:space="preserve"> = erster Eintrag mit steigender σ.</w:t>
      </w:r>
    </w:p>
    <w:p w14:paraId="26380E80" w14:textId="77777777" w:rsidR="00CD28B9" w:rsidRPr="00CD28B9" w:rsidRDefault="00CD28B9" w:rsidP="00CD28B9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endzeit</w:t>
      </w:r>
      <w:proofErr w:type="spellEnd"/>
      <w:r w:rsidRPr="00CD28B9">
        <w:rPr>
          <w:rFonts w:ascii="Times New Roman" w:hAnsi="Times New Roman"/>
        </w:rPr>
        <w:t xml:space="preserve"> = Zeitpunkt, an dem σ-Wert wieder stabilisiert oder aufhört.</w:t>
      </w:r>
    </w:p>
    <w:p w14:paraId="4F910BAE" w14:textId="77777777" w:rsidR="00CD28B9" w:rsidRPr="00CD28B9" w:rsidRDefault="00CD28B9" w:rsidP="00CD28B9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Courier New" w:hAnsi="Courier New" w:cs="Courier New"/>
          <w:sz w:val="20"/>
          <w:szCs w:val="20"/>
        </w:rPr>
        <w:t>verdichtungsgrad</w:t>
      </w:r>
      <w:r w:rsidRPr="00CD28B9">
        <w:rPr>
          <w:rFonts w:ascii="Times New Roman" w:hAnsi="Times New Roman"/>
        </w:rPr>
        <w:t xml:space="preserve"> = </w:t>
      </w:r>
      <w:proofErr w:type="spellStart"/>
      <w:r w:rsidRPr="00CD28B9">
        <w:rPr>
          <w:rFonts w:ascii="Times New Roman" w:hAnsi="Times New Roman"/>
        </w:rPr>
        <w:t>max</w:t>
      </w:r>
      <w:proofErr w:type="spellEnd"/>
      <w:r w:rsidRPr="00CD28B9">
        <w:rPr>
          <w:rFonts w:ascii="Times New Roman" w:hAnsi="Times New Roman"/>
        </w:rPr>
        <w:t xml:space="preserve"> σ – min σ innerhalb des Zeitfensters.</w:t>
      </w:r>
    </w:p>
    <w:p w14:paraId="0A7A017C" w14:textId="77777777" w:rsidR="00CD28B9" w:rsidRPr="00CD28B9" w:rsidRDefault="00CD28B9" w:rsidP="00CD28B9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pausenmarker</w:t>
      </w:r>
      <w:proofErr w:type="spellEnd"/>
      <w:r w:rsidRPr="00CD28B9">
        <w:rPr>
          <w:rFonts w:ascii="Times New Roman" w:hAnsi="Times New Roman"/>
        </w:rPr>
        <w:t xml:space="preserve"> = TRUE, wenn </w:t>
      </w:r>
      <w:proofErr w:type="spellStart"/>
      <w:r w:rsidRPr="00CD28B9">
        <w:rPr>
          <w:rFonts w:ascii="Times New Roman" w:hAnsi="Times New Roman"/>
        </w:rPr>
        <w:t>dh</w:t>
      </w:r>
      <w:proofErr w:type="spellEnd"/>
      <w:r w:rsidRPr="00CD28B9">
        <w:rPr>
          <w:rFonts w:ascii="Times New Roman" w:hAnsi="Times New Roman"/>
        </w:rPr>
        <w:t>/</w:t>
      </w:r>
      <w:proofErr w:type="spellStart"/>
      <w:r w:rsidRPr="00CD28B9">
        <w:rPr>
          <w:rFonts w:ascii="Times New Roman" w:hAnsi="Times New Roman"/>
        </w:rPr>
        <w:t>dt</w:t>
      </w:r>
      <w:proofErr w:type="spellEnd"/>
      <w:r w:rsidRPr="00CD28B9">
        <w:rPr>
          <w:rFonts w:ascii="Times New Roman" w:hAnsi="Times New Roman"/>
        </w:rPr>
        <w:t xml:space="preserve"> ≈ 0 über längeren Zeitraum.</w:t>
      </w:r>
    </w:p>
    <w:p w14:paraId="05979B69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61C7C5CE">
          <v:rect id="_x0000_i1027" style="width:0;height:1.5pt" o:hralign="center" o:hrstd="t" o:hr="t" fillcolor="#a0a0a0" stroked="f"/>
        </w:pict>
      </w:r>
    </w:p>
    <w:p w14:paraId="2431C8D0" w14:textId="77777777" w:rsidR="00CD28B9" w:rsidRPr="00CD28B9" w:rsidRDefault="00CD28B9" w:rsidP="00CD28B9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CD28B9">
        <w:rPr>
          <w:rFonts w:ascii="Times New Roman" w:hAnsi="Times New Roman"/>
          <w:b/>
          <w:bCs/>
          <w:sz w:val="27"/>
          <w:szCs w:val="27"/>
        </w:rPr>
        <w:t xml:space="preserve">3. </w:t>
      </w:r>
      <w:proofErr w:type="spellStart"/>
      <w:r w:rsidRPr="00CD28B9">
        <w:rPr>
          <w:rFonts w:ascii="Courier New" w:hAnsi="Courier New" w:cs="Courier New"/>
          <w:b/>
          <w:bCs/>
          <w:sz w:val="20"/>
          <w:szCs w:val="20"/>
        </w:rPr>
        <w:t>frzk_transitions</w:t>
      </w:r>
      <w:proofErr w:type="spellEnd"/>
    </w:p>
    <w:p w14:paraId="24F199D9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Zweck:</w:t>
      </w:r>
      <w:r w:rsidRPr="00CD28B9">
        <w:rPr>
          <w:rFonts w:ascii="Times New Roman" w:hAnsi="Times New Roman"/>
        </w:rPr>
        <w:t xml:space="preserve"> Kippmomente, Emergenz.</w:t>
      </w:r>
      <w:r w:rsidRPr="00CD28B9">
        <w:rPr>
          <w:rFonts w:ascii="Times New Roman" w:hAnsi="Times New Roman"/>
        </w:rPr>
        <w:br/>
      </w:r>
      <w:r w:rsidRPr="00CD28B9">
        <w:rPr>
          <w:rFonts w:ascii="Times New Roman" w:hAnsi="Times New Roman"/>
          <w:b/>
          <w:bCs/>
        </w:rPr>
        <w:t>Befüllung:</w:t>
      </w:r>
    </w:p>
    <w:p w14:paraId="63A7DBD8" w14:textId="77777777" w:rsidR="00CD28B9" w:rsidRPr="00CD28B9" w:rsidRDefault="00CD28B9" w:rsidP="00CD28B9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Quelle: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CD28B9">
        <w:rPr>
          <w:rFonts w:ascii="Times New Roman" w:hAnsi="Times New Roman"/>
        </w:rPr>
        <w:t xml:space="preserve"> (</w:t>
      </w:r>
      <w:proofErr w:type="spellStart"/>
      <w:r w:rsidRPr="00CD28B9">
        <w:rPr>
          <w:rFonts w:ascii="Times New Roman" w:hAnsi="Times New Roman"/>
        </w:rPr>
        <w:t>dh</w:t>
      </w:r>
      <w:proofErr w:type="spellEnd"/>
      <w:r w:rsidRPr="00CD28B9">
        <w:rPr>
          <w:rFonts w:ascii="Times New Roman" w:hAnsi="Times New Roman"/>
        </w:rPr>
        <w:t>/</w:t>
      </w:r>
      <w:proofErr w:type="spellStart"/>
      <w:r w:rsidRPr="00CD28B9">
        <w:rPr>
          <w:rFonts w:ascii="Times New Roman" w:hAnsi="Times New Roman"/>
        </w:rPr>
        <w:t>dt</w:t>
      </w:r>
      <w:proofErr w:type="spellEnd"/>
      <w:r w:rsidRPr="00CD28B9">
        <w:rPr>
          <w:rFonts w:ascii="Times New Roman" w:hAnsi="Times New Roman"/>
        </w:rPr>
        <w:t xml:space="preserve">, </w:t>
      </w:r>
      <w:proofErr w:type="spellStart"/>
      <w:r w:rsidRPr="00CD28B9">
        <w:rPr>
          <w:rFonts w:ascii="Times New Roman" w:hAnsi="Times New Roman"/>
        </w:rPr>
        <w:t>stabilitaet_score</w:t>
      </w:r>
      <w:proofErr w:type="spellEnd"/>
      <w:r w:rsidRPr="00CD28B9">
        <w:rPr>
          <w:rFonts w:ascii="Times New Roman" w:hAnsi="Times New Roman"/>
        </w:rPr>
        <w:t xml:space="preserve">) +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CD28B9">
        <w:rPr>
          <w:rFonts w:ascii="Times New Roman" w:hAnsi="Times New Roman"/>
        </w:rPr>
        <w:t>.</w:t>
      </w:r>
    </w:p>
    <w:p w14:paraId="39A9C848" w14:textId="77777777" w:rsidR="00CD28B9" w:rsidRPr="00CD28B9" w:rsidRDefault="00CD28B9" w:rsidP="00CD28B9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Logik:</w:t>
      </w:r>
    </w:p>
    <w:p w14:paraId="417551B1" w14:textId="77777777" w:rsidR="00CD28B9" w:rsidRPr="00CD28B9" w:rsidRDefault="00CD28B9" w:rsidP="00CD28B9">
      <w:pPr>
        <w:numPr>
          <w:ilvl w:val="1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Ein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transition</w:t>
      </w:r>
      <w:proofErr w:type="spellEnd"/>
      <w:r w:rsidRPr="00CD28B9">
        <w:rPr>
          <w:rFonts w:ascii="Times New Roman" w:hAnsi="Times New Roman"/>
        </w:rPr>
        <w:t xml:space="preserve"> wird erzeugt, wenn:</w:t>
      </w:r>
    </w:p>
    <w:p w14:paraId="4CCBBD7B" w14:textId="77777777" w:rsidR="00CD28B9" w:rsidRPr="00CD28B9" w:rsidRDefault="00CD28B9" w:rsidP="00CD28B9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σ-Sprung über Schwellwert (z. B. </w:t>
      </w:r>
      <w:proofErr w:type="spellStart"/>
      <w:r w:rsidRPr="00CD28B9">
        <w:rPr>
          <w:rFonts w:ascii="Times New Roman" w:hAnsi="Times New Roman"/>
        </w:rPr>
        <w:t>Δσ</w:t>
      </w:r>
      <w:proofErr w:type="spellEnd"/>
      <w:r w:rsidRPr="00CD28B9">
        <w:rPr>
          <w:rFonts w:ascii="Times New Roman" w:hAnsi="Times New Roman"/>
        </w:rPr>
        <w:t xml:space="preserve"> &gt; 0.5).</w:t>
      </w:r>
    </w:p>
    <w:p w14:paraId="3F30EAC8" w14:textId="77777777" w:rsidR="00CD28B9" w:rsidRPr="00CD28B9" w:rsidRDefault="00CD28B9" w:rsidP="00CD28B9">
      <w:pPr>
        <w:numPr>
          <w:ilvl w:val="2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Oder plötzlicher Emotionswechsel (Freude → Frustration).</w:t>
      </w:r>
    </w:p>
    <w:p w14:paraId="52ABBEFD" w14:textId="77777777" w:rsidR="00CD28B9" w:rsidRPr="00CD28B9" w:rsidRDefault="00CD28B9" w:rsidP="00CD28B9">
      <w:pPr>
        <w:numPr>
          <w:ilvl w:val="1"/>
          <w:numId w:val="7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Courier New" w:hAnsi="Courier New" w:cs="Courier New"/>
          <w:sz w:val="20"/>
          <w:szCs w:val="20"/>
        </w:rPr>
        <w:t>typ</w:t>
      </w:r>
      <w:r w:rsidRPr="00CD28B9">
        <w:rPr>
          <w:rFonts w:ascii="Times New Roman" w:hAnsi="Times New Roman"/>
        </w:rPr>
        <w:t xml:space="preserve"> setzt du nach Heuristik: Stabilisierung, Irritation, Bedeutungswechsel.</w:t>
      </w:r>
    </w:p>
    <w:p w14:paraId="21CAE2ED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47FC4DDD">
          <v:rect id="_x0000_i1028" style="width:0;height:1.5pt" o:hralign="center" o:hrstd="t" o:hr="t" fillcolor="#a0a0a0" stroked="f"/>
        </w:pict>
      </w:r>
    </w:p>
    <w:p w14:paraId="7F7070F7" w14:textId="77777777" w:rsidR="00CD28B9" w:rsidRPr="00CD28B9" w:rsidRDefault="00CD28B9" w:rsidP="00CD28B9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CD28B9">
        <w:rPr>
          <w:rFonts w:ascii="Times New Roman" w:hAnsi="Times New Roman"/>
          <w:b/>
          <w:bCs/>
          <w:sz w:val="27"/>
          <w:szCs w:val="27"/>
        </w:rPr>
        <w:t xml:space="preserve">4. </w:t>
      </w:r>
      <w:proofErr w:type="spellStart"/>
      <w:r w:rsidRPr="00CD28B9">
        <w:rPr>
          <w:rFonts w:ascii="Courier New" w:hAnsi="Courier New" w:cs="Courier New"/>
          <w:b/>
          <w:bCs/>
          <w:sz w:val="20"/>
          <w:szCs w:val="20"/>
        </w:rPr>
        <w:t>frzk_reflexion</w:t>
      </w:r>
      <w:proofErr w:type="spellEnd"/>
    </w:p>
    <w:p w14:paraId="17AAAFE4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Zweck:</w:t>
      </w:r>
      <w:r w:rsidRPr="00CD28B9">
        <w:rPr>
          <w:rFonts w:ascii="Times New Roman" w:hAnsi="Times New Roman"/>
        </w:rPr>
        <w:t xml:space="preserve"> Beobachterebenen trennen.</w:t>
      </w:r>
      <w:r w:rsidRPr="00CD28B9">
        <w:rPr>
          <w:rFonts w:ascii="Times New Roman" w:hAnsi="Times New Roman"/>
        </w:rPr>
        <w:br/>
      </w:r>
      <w:r w:rsidRPr="00CD28B9">
        <w:rPr>
          <w:rFonts w:ascii="Times New Roman" w:hAnsi="Times New Roman"/>
          <w:b/>
          <w:bCs/>
        </w:rPr>
        <w:t>Befüllung:</w:t>
      </w:r>
    </w:p>
    <w:p w14:paraId="0A2A708F" w14:textId="77777777" w:rsidR="00CD28B9" w:rsidRPr="00CD28B9" w:rsidRDefault="00CD28B9" w:rsidP="00CD28B9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Quelle:</w:t>
      </w:r>
    </w:p>
    <w:p w14:paraId="192CD04E" w14:textId="77777777" w:rsidR="00CD28B9" w:rsidRPr="00CD28B9" w:rsidRDefault="00CD28B9" w:rsidP="00CD28B9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Selbstberichte (Fragebogen/Reflexionen der TN).</w:t>
      </w:r>
    </w:p>
    <w:p w14:paraId="673FF635" w14:textId="77777777" w:rsidR="00CD28B9" w:rsidRPr="00CD28B9" w:rsidRDefault="00CD28B9" w:rsidP="00CD28B9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Lehrkraft-Notizen (z. B. aus </w:t>
      </w:r>
      <w:proofErr w:type="spellStart"/>
      <w:r w:rsidRPr="00CD28B9">
        <w:rPr>
          <w:rFonts w:ascii="Courier New" w:hAnsi="Courier New" w:cs="Courier New"/>
          <w:sz w:val="20"/>
          <w:szCs w:val="20"/>
        </w:rPr>
        <w:t>mtr_rueckkopplung_lehrkraft</w:t>
      </w:r>
      <w:proofErr w:type="spellEnd"/>
      <w:r w:rsidRPr="00CD28B9">
        <w:rPr>
          <w:rFonts w:ascii="Times New Roman" w:hAnsi="Times New Roman"/>
        </w:rPr>
        <w:t>).</w:t>
      </w:r>
    </w:p>
    <w:p w14:paraId="1BD54019" w14:textId="77777777" w:rsidR="00CD28B9" w:rsidRPr="00CD28B9" w:rsidRDefault="00CD28B9" w:rsidP="00CD28B9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Forscherkodierungen (aus Auswertung).</w:t>
      </w:r>
    </w:p>
    <w:p w14:paraId="5F08C7B0" w14:textId="77777777" w:rsidR="00CD28B9" w:rsidRPr="00CD28B9" w:rsidRDefault="00CD28B9" w:rsidP="00CD28B9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Vorgehen:</w:t>
      </w:r>
    </w:p>
    <w:p w14:paraId="6EE18526" w14:textId="77777777" w:rsidR="00CD28B9" w:rsidRPr="00CD28B9" w:rsidRDefault="00CD28B9" w:rsidP="00CD28B9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Manuell oder halbautomatisch einfügen.</w:t>
      </w:r>
    </w:p>
    <w:p w14:paraId="5CBDF751" w14:textId="77777777" w:rsidR="00CD28B9" w:rsidRPr="00CD28B9" w:rsidRDefault="00CD28B9" w:rsidP="00CD28B9">
      <w:pPr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Courier New" w:hAnsi="Courier New" w:cs="Courier New"/>
          <w:sz w:val="20"/>
          <w:szCs w:val="20"/>
        </w:rPr>
        <w:t>ebene</w:t>
      </w:r>
      <w:r w:rsidRPr="00CD28B9">
        <w:rPr>
          <w:rFonts w:ascii="Times New Roman" w:hAnsi="Times New Roman"/>
        </w:rPr>
        <w:t xml:space="preserve"> je nach Quelle (Selbst/Gruppe/Lehrkraft/Forscher).</w:t>
      </w:r>
    </w:p>
    <w:p w14:paraId="7EC5C9A5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3543E044">
          <v:rect id="_x0000_i1029" style="width:0;height:1.5pt" o:hralign="center" o:hrstd="t" o:hr="t" fillcolor="#a0a0a0" stroked="f"/>
        </w:pict>
      </w:r>
    </w:p>
    <w:p w14:paraId="04D5BC60" w14:textId="77777777" w:rsidR="00CD28B9" w:rsidRPr="00CD28B9" w:rsidRDefault="00CD28B9" w:rsidP="00CD28B9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CD28B9">
        <w:rPr>
          <w:rFonts w:ascii="Times New Roman" w:hAnsi="Times New Roman"/>
          <w:b/>
          <w:bCs/>
          <w:sz w:val="27"/>
          <w:szCs w:val="27"/>
        </w:rPr>
        <w:t xml:space="preserve">5. </w:t>
      </w:r>
      <w:proofErr w:type="spellStart"/>
      <w:r w:rsidRPr="00CD28B9">
        <w:rPr>
          <w:rFonts w:ascii="Courier New" w:hAnsi="Courier New" w:cs="Courier New"/>
          <w:b/>
          <w:bCs/>
          <w:sz w:val="20"/>
          <w:szCs w:val="20"/>
        </w:rPr>
        <w:t>frzk_interdependenz</w:t>
      </w:r>
      <w:proofErr w:type="spellEnd"/>
    </w:p>
    <w:p w14:paraId="16A8650D" w14:textId="77777777" w:rsidR="00CD28B9" w:rsidRP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Zweck:</w:t>
      </w:r>
      <w:r w:rsidRPr="00CD28B9">
        <w:rPr>
          <w:rFonts w:ascii="Times New Roman" w:hAnsi="Times New Roman"/>
        </w:rPr>
        <w:t xml:space="preserve"> Zusammenspiel der Dimensionen.</w:t>
      </w:r>
      <w:r w:rsidRPr="00CD28B9">
        <w:rPr>
          <w:rFonts w:ascii="Times New Roman" w:hAnsi="Times New Roman"/>
        </w:rPr>
        <w:br/>
      </w:r>
      <w:r w:rsidRPr="00CD28B9">
        <w:rPr>
          <w:rFonts w:ascii="Times New Roman" w:hAnsi="Times New Roman"/>
          <w:b/>
          <w:bCs/>
        </w:rPr>
        <w:t>Befüllung:</w:t>
      </w:r>
    </w:p>
    <w:p w14:paraId="553963B6" w14:textId="77777777" w:rsidR="00CD28B9" w:rsidRPr="00CD28B9" w:rsidRDefault="00CD28B9" w:rsidP="00CD28B9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Quelle: Kombination aus</w:t>
      </w:r>
    </w:p>
    <w:p w14:paraId="15B31B9B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CD28B9">
        <w:rPr>
          <w:rFonts w:ascii="Times New Roman" w:hAnsi="Times New Roman"/>
        </w:rPr>
        <w:t xml:space="preserve"> (kognitiv),</w:t>
      </w:r>
    </w:p>
    <w:p w14:paraId="1336BEA9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map_tmp_ue</w:t>
      </w:r>
      <w:proofErr w:type="spellEnd"/>
      <w:r w:rsidRPr="00CD28B9">
        <w:rPr>
          <w:rFonts w:ascii="Times New Roman" w:hAnsi="Times New Roman"/>
        </w:rPr>
        <w:t xml:space="preserve"> (sozial),</w:t>
      </w:r>
    </w:p>
    <w:p w14:paraId="363D1976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CD28B9">
        <w:rPr>
          <w:rFonts w:ascii="Times New Roman" w:hAnsi="Times New Roman"/>
        </w:rPr>
        <w:t xml:space="preserve"> (affektiv),</w:t>
      </w:r>
    </w:p>
    <w:p w14:paraId="610682F5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CD28B9">
        <w:rPr>
          <w:rFonts w:ascii="Courier New" w:hAnsi="Courier New" w:cs="Courier New"/>
          <w:sz w:val="20"/>
          <w:szCs w:val="20"/>
        </w:rPr>
        <w:t>frzk_semantische_dichte.h_bedeutung</w:t>
      </w:r>
      <w:proofErr w:type="spellEnd"/>
      <w:r w:rsidRPr="00CD28B9">
        <w:rPr>
          <w:rFonts w:ascii="Times New Roman" w:hAnsi="Times New Roman"/>
        </w:rPr>
        <w:t>.</w:t>
      </w:r>
    </w:p>
    <w:p w14:paraId="51DAC898" w14:textId="77777777" w:rsidR="00CD28B9" w:rsidRPr="00CD28B9" w:rsidRDefault="00CD28B9" w:rsidP="00CD28B9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Logik:</w:t>
      </w:r>
    </w:p>
    <w:p w14:paraId="514E5605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Aggregation pro Zeitfenster (Mittelwerte).</w:t>
      </w:r>
    </w:p>
    <w:p w14:paraId="4546DFBF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>Berechnung Korrelation/Regression (z. B. SPSS, R oder SQL-Funktion).</w:t>
      </w:r>
    </w:p>
    <w:p w14:paraId="4B028BBC" w14:textId="77777777" w:rsidR="00CD28B9" w:rsidRPr="00CD28B9" w:rsidRDefault="00CD28B9" w:rsidP="00CD28B9">
      <w:pPr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</w:rPr>
        <w:t xml:space="preserve">Ergebnisse als </w:t>
      </w:r>
      <w:r w:rsidRPr="00CD28B9">
        <w:rPr>
          <w:rFonts w:ascii="Courier New" w:hAnsi="Courier New" w:cs="Courier New"/>
          <w:sz w:val="20"/>
          <w:szCs w:val="20"/>
        </w:rPr>
        <w:t>korrelationsscore</w:t>
      </w:r>
      <w:r w:rsidRPr="00CD28B9">
        <w:rPr>
          <w:rFonts w:ascii="Times New Roman" w:hAnsi="Times New Roman"/>
        </w:rPr>
        <w:t xml:space="preserve"> speichern.</w:t>
      </w:r>
    </w:p>
    <w:p w14:paraId="3BB793F9" w14:textId="77777777" w:rsidR="00CD28B9" w:rsidRPr="00CD28B9" w:rsidRDefault="00CD28B9" w:rsidP="00CD28B9">
      <w:pPr>
        <w:spacing w:after="0"/>
        <w:rPr>
          <w:rFonts w:ascii="Times New Roman" w:hAnsi="Times New Roman"/>
        </w:rPr>
      </w:pPr>
      <w:r w:rsidRPr="00CD28B9">
        <w:rPr>
          <w:rFonts w:ascii="Times New Roman" w:hAnsi="Times New Roman"/>
        </w:rPr>
        <w:pict w14:anchorId="07FF6766">
          <v:rect id="_x0000_i1030" style="width:0;height:1.5pt" o:hralign="center" o:hrstd="t" o:hr="t" fillcolor="#a0a0a0" stroked="f"/>
        </w:pict>
      </w:r>
    </w:p>
    <w:p w14:paraId="0CB487C9" w14:textId="77777777" w:rsidR="00CD28B9" w:rsidRPr="00CD28B9" w:rsidRDefault="00CD28B9" w:rsidP="00CD28B9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CD28B9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CD28B9">
        <w:rPr>
          <w:rFonts w:ascii="Times New Roman" w:hAnsi="Times New Roman"/>
          <w:b/>
          <w:bCs/>
          <w:sz w:val="36"/>
          <w:szCs w:val="36"/>
        </w:rPr>
        <w:t xml:space="preserve"> Praktisches Vorgehen</w:t>
      </w:r>
    </w:p>
    <w:p w14:paraId="04C9D2B6" w14:textId="77777777" w:rsidR="00CD28B9" w:rsidRPr="00CD28B9" w:rsidRDefault="00CD28B9" w:rsidP="00CD28B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Datenextraktion:</w:t>
      </w:r>
      <w:r w:rsidRPr="00CD28B9">
        <w:rPr>
          <w:rFonts w:ascii="Times New Roman" w:hAnsi="Times New Roman"/>
        </w:rPr>
        <w:t xml:space="preserve"> Mit SQL-Views oder Python/R-Skripten die relevanten Variablen aus den bestehenden Tabellen ziehen.</w:t>
      </w:r>
    </w:p>
    <w:p w14:paraId="4DA5356E" w14:textId="77777777" w:rsidR="00CD28B9" w:rsidRPr="00CD28B9" w:rsidRDefault="00CD28B9" w:rsidP="00CD28B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Transformation:</w:t>
      </w:r>
      <w:r w:rsidRPr="00CD28B9">
        <w:rPr>
          <w:rFonts w:ascii="Times New Roman" w:hAnsi="Times New Roman"/>
        </w:rPr>
        <w:t xml:space="preserve"> Berechnungen durchführen (σ-Sprünge, Stabilität, Operatorwerte).</w:t>
      </w:r>
    </w:p>
    <w:p w14:paraId="55FFA855" w14:textId="77777777" w:rsidR="00CD28B9" w:rsidRPr="00CD28B9" w:rsidRDefault="00CD28B9" w:rsidP="00CD28B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Befüllung:</w:t>
      </w:r>
      <w:r w:rsidRPr="00CD28B9">
        <w:rPr>
          <w:rFonts w:ascii="Times New Roman" w:hAnsi="Times New Roman"/>
        </w:rPr>
        <w:t xml:space="preserve"> Ergebnisse in die neuen Tabellen schreiben (</w:t>
      </w:r>
      <w:r w:rsidRPr="00CD28B9">
        <w:rPr>
          <w:rFonts w:ascii="Courier New" w:hAnsi="Courier New" w:cs="Courier New"/>
          <w:sz w:val="20"/>
          <w:szCs w:val="20"/>
        </w:rPr>
        <w:t>INSERT INTO …</w:t>
      </w:r>
      <w:r w:rsidRPr="00CD28B9">
        <w:rPr>
          <w:rFonts w:ascii="Times New Roman" w:hAnsi="Times New Roman"/>
        </w:rPr>
        <w:t>).</w:t>
      </w:r>
    </w:p>
    <w:p w14:paraId="4BE9A9E2" w14:textId="77777777" w:rsidR="00CD28B9" w:rsidRPr="00CD28B9" w:rsidRDefault="00CD28B9" w:rsidP="00CD28B9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</w:rPr>
      </w:pPr>
      <w:r w:rsidRPr="00CD28B9">
        <w:rPr>
          <w:rFonts w:ascii="Times New Roman" w:hAnsi="Times New Roman"/>
          <w:b/>
          <w:bCs/>
        </w:rPr>
        <w:t>Validierung:</w:t>
      </w:r>
      <w:r w:rsidRPr="00CD28B9">
        <w:rPr>
          <w:rFonts w:ascii="Times New Roman" w:hAnsi="Times New Roman"/>
        </w:rPr>
        <w:t xml:space="preserve"> Testen, ob die Werte plausible Muster ergeben (z. B. Loops zeigen Verdichtung &amp; Pausen).</w:t>
      </w:r>
    </w:p>
    <w:p w14:paraId="16F8F438" w14:textId="4D62A9F7" w:rsidR="00CD28B9" w:rsidRDefault="00CD28B9" w:rsidP="00CD28B9">
      <w:pPr>
        <w:spacing w:before="100" w:beforeAutospacing="1" w:after="100" w:afterAutospacing="1"/>
        <w:rPr>
          <w:rFonts w:ascii="Times New Roman" w:hAnsi="Times New Roman"/>
        </w:rPr>
      </w:pPr>
    </w:p>
    <w:p w14:paraId="35BD5F33" w14:textId="77777777" w:rsidR="00CD28B9" w:rsidRPr="00CD28B9" w:rsidRDefault="00CD28B9" w:rsidP="00CD28B9">
      <w:pPr>
        <w:pStyle w:val="Code"/>
      </w:pPr>
      <w:r w:rsidRPr="00CD28B9">
        <w:t>&lt;?</w:t>
      </w:r>
      <w:proofErr w:type="spellStart"/>
      <w:r w:rsidRPr="00CD28B9">
        <w:t>php</w:t>
      </w:r>
      <w:proofErr w:type="spellEnd"/>
    </w:p>
    <w:p w14:paraId="3CF9ECFD" w14:textId="77777777" w:rsidR="00CD28B9" w:rsidRPr="00CD28B9" w:rsidRDefault="00CD28B9" w:rsidP="00CD28B9">
      <w:pPr>
        <w:pStyle w:val="Code"/>
      </w:pPr>
      <w:r w:rsidRPr="00CD28B9">
        <w:t>// ================================================</w:t>
      </w:r>
    </w:p>
    <w:p w14:paraId="5B0567FF" w14:textId="77777777" w:rsidR="00CD28B9" w:rsidRPr="00CD28B9" w:rsidRDefault="00CD28B9" w:rsidP="00CD28B9">
      <w:pPr>
        <w:pStyle w:val="Code"/>
      </w:pPr>
      <w:r w:rsidRPr="00CD28B9">
        <w:t xml:space="preserve">// FRZK-Erweiterung: Automatische Befüllung neuer Tabellen aus </w:t>
      </w:r>
      <w:proofErr w:type="spellStart"/>
      <w:r w:rsidRPr="00CD28B9">
        <w:t>icas.sql</w:t>
      </w:r>
      <w:proofErr w:type="spellEnd"/>
    </w:p>
    <w:p w14:paraId="7973836A" w14:textId="77777777" w:rsidR="00CD28B9" w:rsidRPr="00CD28B9" w:rsidRDefault="00CD28B9" w:rsidP="00CD28B9">
      <w:pPr>
        <w:pStyle w:val="Code"/>
      </w:pPr>
      <w:r w:rsidRPr="00CD28B9">
        <w:t>// Autor: (dein Name)</w:t>
      </w:r>
    </w:p>
    <w:p w14:paraId="5F857B48" w14:textId="77777777" w:rsidR="00CD28B9" w:rsidRPr="00CD28B9" w:rsidRDefault="00CD28B9" w:rsidP="00CD28B9">
      <w:pPr>
        <w:pStyle w:val="Code"/>
      </w:pPr>
      <w:r w:rsidRPr="00CD28B9">
        <w:t>// ================================================</w:t>
      </w:r>
    </w:p>
    <w:p w14:paraId="1ED76A13" w14:textId="77777777" w:rsidR="00CD28B9" w:rsidRPr="00CD28B9" w:rsidRDefault="00CD28B9" w:rsidP="00CD28B9">
      <w:pPr>
        <w:pStyle w:val="Code"/>
      </w:pPr>
    </w:p>
    <w:p w14:paraId="490D2A7A" w14:textId="77777777" w:rsidR="00CD28B9" w:rsidRPr="00CD28B9" w:rsidRDefault="00CD28B9" w:rsidP="00CD28B9">
      <w:pPr>
        <w:pStyle w:val="Code"/>
      </w:pPr>
      <w:r w:rsidRPr="00CD28B9">
        <w:t>// 1. PDO-Verbindung</w:t>
      </w:r>
    </w:p>
    <w:p w14:paraId="1923606A" w14:textId="77777777" w:rsidR="00CD28B9" w:rsidRPr="00CD28B9" w:rsidRDefault="00CD28B9" w:rsidP="00CD28B9">
      <w:pPr>
        <w:pStyle w:val="Code"/>
      </w:pPr>
      <w:r w:rsidRPr="00CD28B9">
        <w:t>$</w:t>
      </w:r>
      <w:proofErr w:type="spellStart"/>
      <w:r w:rsidRPr="00CD28B9">
        <w:t>dsn</w:t>
      </w:r>
      <w:proofErr w:type="spellEnd"/>
      <w:r w:rsidRPr="00CD28B9">
        <w:t xml:space="preserve"> = "</w:t>
      </w:r>
      <w:proofErr w:type="spellStart"/>
      <w:proofErr w:type="gramStart"/>
      <w:r w:rsidRPr="00CD28B9">
        <w:t>mysql:host</w:t>
      </w:r>
      <w:proofErr w:type="spellEnd"/>
      <w:proofErr w:type="gramEnd"/>
      <w:r w:rsidRPr="00CD28B9">
        <w:t>=</w:t>
      </w:r>
      <w:proofErr w:type="spellStart"/>
      <w:r w:rsidRPr="00CD28B9">
        <w:t>localhost;dbname</w:t>
      </w:r>
      <w:proofErr w:type="spellEnd"/>
      <w:r w:rsidRPr="00CD28B9">
        <w:t>=</w:t>
      </w:r>
      <w:proofErr w:type="spellStart"/>
      <w:r w:rsidRPr="00CD28B9">
        <w:t>icas;charset</w:t>
      </w:r>
      <w:proofErr w:type="spellEnd"/>
      <w:r w:rsidRPr="00CD28B9">
        <w:t>=utf8mb4";</w:t>
      </w:r>
    </w:p>
    <w:p w14:paraId="7D369107" w14:textId="77777777" w:rsidR="00CD28B9" w:rsidRPr="00CD28B9" w:rsidRDefault="00CD28B9" w:rsidP="00CD28B9">
      <w:pPr>
        <w:pStyle w:val="Code"/>
      </w:pPr>
      <w:r w:rsidRPr="00CD28B9">
        <w:t>$</w:t>
      </w:r>
      <w:proofErr w:type="spellStart"/>
      <w:r w:rsidRPr="00CD28B9">
        <w:t>user</w:t>
      </w:r>
      <w:proofErr w:type="spellEnd"/>
      <w:r w:rsidRPr="00CD28B9">
        <w:t xml:space="preserve"> = "root";</w:t>
      </w:r>
    </w:p>
    <w:p w14:paraId="3166C789" w14:textId="77777777" w:rsidR="00CD28B9" w:rsidRPr="00CD28B9" w:rsidRDefault="00CD28B9" w:rsidP="00CD28B9">
      <w:pPr>
        <w:pStyle w:val="Code"/>
      </w:pPr>
      <w:r w:rsidRPr="00CD28B9">
        <w:t>$pass = "";</w:t>
      </w:r>
    </w:p>
    <w:p w14:paraId="4F018E56" w14:textId="77777777" w:rsidR="00CD28B9" w:rsidRPr="00CD28B9" w:rsidRDefault="00CD28B9" w:rsidP="00CD28B9">
      <w:pPr>
        <w:pStyle w:val="Code"/>
      </w:pPr>
    </w:p>
    <w:p w14:paraId="09BE6298" w14:textId="77777777" w:rsidR="00CD28B9" w:rsidRPr="00CD28B9" w:rsidRDefault="00CD28B9" w:rsidP="00CD28B9">
      <w:pPr>
        <w:pStyle w:val="Code"/>
      </w:pPr>
      <w:proofErr w:type="spellStart"/>
      <w:r w:rsidRPr="00CD28B9">
        <w:t>try</w:t>
      </w:r>
      <w:proofErr w:type="spellEnd"/>
      <w:r w:rsidRPr="00CD28B9">
        <w:t xml:space="preserve"> {</w:t>
      </w:r>
    </w:p>
    <w:p w14:paraId="67D92387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pdo</w:t>
      </w:r>
      <w:proofErr w:type="spellEnd"/>
      <w:r w:rsidRPr="00CD28B9">
        <w:t xml:space="preserve"> = </w:t>
      </w:r>
      <w:proofErr w:type="spellStart"/>
      <w:r w:rsidRPr="00CD28B9">
        <w:t>new</w:t>
      </w:r>
      <w:proofErr w:type="spellEnd"/>
      <w:r w:rsidRPr="00CD28B9">
        <w:t xml:space="preserve"> </w:t>
      </w:r>
      <w:proofErr w:type="gramStart"/>
      <w:r w:rsidRPr="00CD28B9">
        <w:t>PDO(</w:t>
      </w:r>
      <w:proofErr w:type="gramEnd"/>
      <w:r w:rsidRPr="00CD28B9">
        <w:t>$</w:t>
      </w:r>
      <w:proofErr w:type="spellStart"/>
      <w:r w:rsidRPr="00CD28B9">
        <w:t>dsn</w:t>
      </w:r>
      <w:proofErr w:type="spellEnd"/>
      <w:r w:rsidRPr="00CD28B9">
        <w:t>, $</w:t>
      </w:r>
      <w:proofErr w:type="spellStart"/>
      <w:r w:rsidRPr="00CD28B9">
        <w:t>user</w:t>
      </w:r>
      <w:proofErr w:type="spellEnd"/>
      <w:r w:rsidRPr="00CD28B9">
        <w:t>, $pass, [</w:t>
      </w:r>
    </w:p>
    <w:p w14:paraId="1034E8BC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PDO::</w:t>
      </w:r>
      <w:proofErr w:type="gramEnd"/>
      <w:r w:rsidRPr="00CD28B9">
        <w:t>ATTR_ERRMODE =&gt; PDO::ERRMODE_EXCEPTION</w:t>
      </w:r>
    </w:p>
    <w:p w14:paraId="58D11CFB" w14:textId="77777777" w:rsidR="00CD28B9" w:rsidRPr="00CD28B9" w:rsidRDefault="00CD28B9" w:rsidP="00CD28B9">
      <w:pPr>
        <w:pStyle w:val="Code"/>
      </w:pPr>
      <w:r w:rsidRPr="00CD28B9">
        <w:t xml:space="preserve">    ]);</w:t>
      </w:r>
    </w:p>
    <w:p w14:paraId="6951BB39" w14:textId="77777777" w:rsidR="00CD28B9" w:rsidRPr="00CD28B9" w:rsidRDefault="00CD28B9" w:rsidP="00CD28B9">
      <w:pPr>
        <w:pStyle w:val="Code"/>
      </w:pPr>
      <w:r w:rsidRPr="00CD28B9">
        <w:t>} catch (</w:t>
      </w:r>
      <w:proofErr w:type="spellStart"/>
      <w:r w:rsidRPr="00CD28B9">
        <w:t>PDOException</w:t>
      </w:r>
      <w:proofErr w:type="spellEnd"/>
      <w:r w:rsidRPr="00CD28B9">
        <w:t xml:space="preserve"> $e) {</w:t>
      </w:r>
    </w:p>
    <w:p w14:paraId="7F886513" w14:textId="77777777" w:rsidR="00CD28B9" w:rsidRPr="00CD28B9" w:rsidRDefault="00CD28B9" w:rsidP="00CD28B9">
      <w:pPr>
        <w:pStyle w:val="Code"/>
      </w:pPr>
      <w:r w:rsidRPr="00CD28B9">
        <w:t xml:space="preserve">    </w:t>
      </w:r>
      <w:proofErr w:type="gramStart"/>
      <w:r w:rsidRPr="00CD28B9">
        <w:t>die(</w:t>
      </w:r>
      <w:proofErr w:type="gramEnd"/>
      <w:r w:rsidRPr="00CD28B9">
        <w:t>"DB-Verbindung fehlgeschlagen: " . $e-&gt;</w:t>
      </w:r>
      <w:proofErr w:type="spellStart"/>
      <w:proofErr w:type="gramStart"/>
      <w:r w:rsidRPr="00CD28B9">
        <w:t>getMessage</w:t>
      </w:r>
      <w:proofErr w:type="spellEnd"/>
      <w:r w:rsidRPr="00CD28B9">
        <w:t>(</w:t>
      </w:r>
      <w:proofErr w:type="gramEnd"/>
      <w:r w:rsidRPr="00CD28B9">
        <w:t>));</w:t>
      </w:r>
    </w:p>
    <w:p w14:paraId="2E9A9545" w14:textId="77777777" w:rsidR="00CD28B9" w:rsidRPr="00CD28B9" w:rsidRDefault="00CD28B9" w:rsidP="00CD28B9">
      <w:pPr>
        <w:pStyle w:val="Code"/>
      </w:pPr>
      <w:r w:rsidRPr="00CD28B9">
        <w:t>}</w:t>
      </w:r>
    </w:p>
    <w:p w14:paraId="7B5D4C35" w14:textId="77777777" w:rsidR="00CD28B9" w:rsidRPr="00CD28B9" w:rsidRDefault="00CD28B9" w:rsidP="00CD28B9">
      <w:pPr>
        <w:pStyle w:val="Code"/>
      </w:pPr>
    </w:p>
    <w:p w14:paraId="45418CC8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7EC2B47C" w14:textId="77777777" w:rsidR="00CD28B9" w:rsidRPr="00CD28B9" w:rsidRDefault="00CD28B9" w:rsidP="00CD28B9">
      <w:pPr>
        <w:pStyle w:val="Code"/>
      </w:pPr>
      <w:r w:rsidRPr="00CD28B9">
        <w:t xml:space="preserve">// 2. Befüllung </w:t>
      </w:r>
      <w:proofErr w:type="spellStart"/>
      <w:r w:rsidRPr="00CD28B9">
        <w:t>frzk_loops</w:t>
      </w:r>
      <w:proofErr w:type="spellEnd"/>
      <w:r w:rsidRPr="00CD28B9">
        <w:t xml:space="preserve"> (Verdichtung &amp; Pause)</w:t>
      </w:r>
    </w:p>
    <w:p w14:paraId="0E930577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394568FE" w14:textId="77777777" w:rsidR="00CD28B9" w:rsidRPr="00CD28B9" w:rsidRDefault="00CD28B9" w:rsidP="00CD28B9">
      <w:pPr>
        <w:pStyle w:val="Code"/>
      </w:pPr>
      <w:r w:rsidRPr="00CD28B9">
        <w:t>$</w:t>
      </w:r>
      <w:proofErr w:type="spellStart"/>
      <w:r w:rsidRPr="00CD28B9">
        <w:t>query</w:t>
      </w:r>
      <w:proofErr w:type="spellEnd"/>
      <w:r w:rsidRPr="00CD28B9">
        <w:t xml:space="preserve"> = "SELECT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 xml:space="preserve">, </w:t>
      </w:r>
      <w:proofErr w:type="spellStart"/>
      <w:r w:rsidRPr="00CD28B9">
        <w:t>h_bedeutung</w:t>
      </w:r>
      <w:proofErr w:type="spellEnd"/>
      <w:r w:rsidRPr="00CD28B9">
        <w:t xml:space="preserve">, </w:t>
      </w:r>
      <w:proofErr w:type="spellStart"/>
      <w:r w:rsidRPr="00CD28B9">
        <w:t>dh_dt</w:t>
      </w:r>
      <w:proofErr w:type="spellEnd"/>
      <w:r w:rsidRPr="00CD28B9">
        <w:t xml:space="preserve">, </w:t>
      </w:r>
      <w:proofErr w:type="spellStart"/>
      <w:r w:rsidRPr="00CD28B9">
        <w:t>stabilitaet_score</w:t>
      </w:r>
      <w:proofErr w:type="spellEnd"/>
      <w:r w:rsidRPr="00CD28B9">
        <w:t xml:space="preserve"> </w:t>
      </w:r>
    </w:p>
    <w:p w14:paraId="36D9AC0B" w14:textId="77777777" w:rsidR="00CD28B9" w:rsidRPr="00CD28B9" w:rsidRDefault="00CD28B9" w:rsidP="00CD28B9">
      <w:pPr>
        <w:pStyle w:val="Code"/>
      </w:pPr>
      <w:r w:rsidRPr="00CD28B9">
        <w:t xml:space="preserve">          FROM </w:t>
      </w:r>
      <w:proofErr w:type="spellStart"/>
      <w:r w:rsidRPr="00CD28B9">
        <w:t>frzk_semantische_dichte</w:t>
      </w:r>
      <w:proofErr w:type="spellEnd"/>
      <w:r w:rsidRPr="00CD28B9">
        <w:t xml:space="preserve"> </w:t>
      </w:r>
    </w:p>
    <w:p w14:paraId="57A9FEAE" w14:textId="77777777" w:rsidR="00CD28B9" w:rsidRPr="00CD28B9" w:rsidRDefault="00CD28B9" w:rsidP="00CD28B9">
      <w:pPr>
        <w:pStyle w:val="Code"/>
      </w:pPr>
      <w:r w:rsidRPr="00CD28B9">
        <w:t xml:space="preserve">          ORDER BY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>";</w:t>
      </w:r>
    </w:p>
    <w:p w14:paraId="2F9C4D80" w14:textId="77777777" w:rsidR="00CD28B9" w:rsidRPr="00CD28B9" w:rsidRDefault="00CD28B9" w:rsidP="00CD28B9">
      <w:pPr>
        <w:pStyle w:val="Code"/>
      </w:pPr>
    </w:p>
    <w:p w14:paraId="1A55FDBF" w14:textId="77777777" w:rsidR="00CD28B9" w:rsidRPr="00CD28B9" w:rsidRDefault="00CD28B9" w:rsidP="00CD28B9">
      <w:pPr>
        <w:pStyle w:val="Code"/>
      </w:pPr>
      <w:r w:rsidRPr="00CD28B9">
        <w:t>$</w:t>
      </w:r>
      <w:proofErr w:type="spellStart"/>
      <w:r w:rsidRPr="00CD28B9">
        <w:t>stmt</w:t>
      </w:r>
      <w:proofErr w:type="spellEnd"/>
      <w:r w:rsidRPr="00CD28B9">
        <w:t xml:space="preserve">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r w:rsidRPr="00CD28B9">
        <w:t>query</w:t>
      </w:r>
      <w:proofErr w:type="spellEnd"/>
      <w:r w:rsidRPr="00CD28B9">
        <w:t>($</w:t>
      </w:r>
      <w:proofErr w:type="spellStart"/>
      <w:r w:rsidRPr="00CD28B9">
        <w:t>query</w:t>
      </w:r>
      <w:proofErr w:type="spellEnd"/>
      <w:r w:rsidRPr="00CD28B9">
        <w:t>);</w:t>
      </w:r>
    </w:p>
    <w:p w14:paraId="6FF43E7B" w14:textId="77777777" w:rsidR="00CD28B9" w:rsidRPr="00CD28B9" w:rsidRDefault="00CD28B9" w:rsidP="00CD28B9">
      <w:pPr>
        <w:pStyle w:val="Code"/>
      </w:pPr>
    </w:p>
    <w:p w14:paraId="080DFA6F" w14:textId="77777777" w:rsidR="00CD28B9" w:rsidRPr="00CD28B9" w:rsidRDefault="00CD28B9" w:rsidP="00CD28B9">
      <w:pPr>
        <w:pStyle w:val="Code"/>
      </w:pPr>
      <w:r w:rsidRPr="00CD28B9">
        <w:t>$</w:t>
      </w:r>
      <w:proofErr w:type="spellStart"/>
      <w:r w:rsidRPr="00CD28B9">
        <w:t>currentLoop</w:t>
      </w:r>
      <w:proofErr w:type="spellEnd"/>
      <w:r w:rsidRPr="00CD28B9">
        <w:t xml:space="preserve"> = null;</w:t>
      </w:r>
    </w:p>
    <w:p w14:paraId="1B4D30A5" w14:textId="77777777" w:rsidR="00CD28B9" w:rsidRPr="00CD28B9" w:rsidRDefault="00CD28B9" w:rsidP="00CD28B9">
      <w:pPr>
        <w:pStyle w:val="Code"/>
      </w:pPr>
      <w:proofErr w:type="spellStart"/>
      <w:r w:rsidRPr="00CD28B9">
        <w:t>foreach</w:t>
      </w:r>
      <w:proofErr w:type="spellEnd"/>
      <w:r w:rsidRPr="00CD28B9">
        <w:t xml:space="preserve"> ($</w:t>
      </w:r>
      <w:proofErr w:type="spellStart"/>
      <w:r w:rsidRPr="00CD28B9">
        <w:t>stmt</w:t>
      </w:r>
      <w:proofErr w:type="spellEnd"/>
      <w:r w:rsidRPr="00CD28B9">
        <w:t xml:space="preserve"> </w:t>
      </w:r>
      <w:proofErr w:type="spellStart"/>
      <w:r w:rsidRPr="00CD28B9">
        <w:t>as</w:t>
      </w:r>
      <w:proofErr w:type="spell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) {</w:t>
      </w:r>
    </w:p>
    <w:p w14:paraId="7B4FE5E1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tid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teilnehmer_id</w:t>
      </w:r>
      <w:proofErr w:type="spellEnd"/>
      <w:r w:rsidRPr="00CD28B9">
        <w:t>'];</w:t>
      </w:r>
    </w:p>
    <w:p w14:paraId="4332F4EE" w14:textId="77777777" w:rsidR="00CD28B9" w:rsidRPr="00CD28B9" w:rsidRDefault="00CD28B9" w:rsidP="00CD28B9">
      <w:pPr>
        <w:pStyle w:val="Code"/>
      </w:pPr>
      <w:r w:rsidRPr="00CD28B9">
        <w:t xml:space="preserve">    $zeit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zeitpunkt</w:t>
      </w:r>
      <w:proofErr w:type="spellEnd"/>
      <w:r w:rsidRPr="00CD28B9">
        <w:t>'];</w:t>
      </w:r>
    </w:p>
    <w:p w14:paraId="14EB229C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sigma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h_bedeutung</w:t>
      </w:r>
      <w:proofErr w:type="spellEnd"/>
      <w:r w:rsidRPr="00CD28B9">
        <w:t>'];</w:t>
      </w:r>
    </w:p>
    <w:p w14:paraId="1B9B6D7A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delta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dh_dt</w:t>
      </w:r>
      <w:proofErr w:type="spellEnd"/>
      <w:r w:rsidRPr="00CD28B9">
        <w:t>'];</w:t>
      </w:r>
    </w:p>
    <w:p w14:paraId="34C39AA4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gramStart"/>
      <w:r w:rsidRPr="00CD28B9">
        <w:t>stab  =</w:t>
      </w:r>
      <w:proofErr w:type="gram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stabilitaet_score</w:t>
      </w:r>
      <w:proofErr w:type="spellEnd"/>
      <w:r w:rsidRPr="00CD28B9">
        <w:t>'];</w:t>
      </w:r>
    </w:p>
    <w:p w14:paraId="4F105DB1" w14:textId="77777777" w:rsidR="00CD28B9" w:rsidRPr="00CD28B9" w:rsidRDefault="00CD28B9" w:rsidP="00CD28B9">
      <w:pPr>
        <w:pStyle w:val="Code"/>
      </w:pPr>
    </w:p>
    <w:p w14:paraId="41E74085" w14:textId="77777777" w:rsidR="00CD28B9" w:rsidRPr="00CD28B9" w:rsidRDefault="00CD28B9" w:rsidP="00CD28B9">
      <w:pPr>
        <w:pStyle w:val="Code"/>
      </w:pPr>
      <w:r w:rsidRPr="00CD28B9">
        <w:t xml:space="preserve">    // Loop starten, wenn σ steigt</w:t>
      </w:r>
    </w:p>
    <w:p w14:paraId="5FA2F366" w14:textId="77777777" w:rsidR="00CD28B9" w:rsidRPr="00CD28B9" w:rsidRDefault="00CD28B9" w:rsidP="00CD28B9">
      <w:pPr>
        <w:pStyle w:val="Code"/>
      </w:pPr>
      <w:r w:rsidRPr="00CD28B9">
        <w:t xml:space="preserve">    </w:t>
      </w:r>
      <w:proofErr w:type="spellStart"/>
      <w:r w:rsidRPr="00CD28B9">
        <w:t>if</w:t>
      </w:r>
      <w:proofErr w:type="spellEnd"/>
      <w:r w:rsidRPr="00CD28B9">
        <w:t xml:space="preserve"> ($</w:t>
      </w:r>
      <w:proofErr w:type="spellStart"/>
      <w:r w:rsidRPr="00CD28B9">
        <w:t>currentLoop</w:t>
      </w:r>
      <w:proofErr w:type="spellEnd"/>
      <w:r w:rsidRPr="00CD28B9">
        <w:t xml:space="preserve"> === null &amp;&amp; $</w:t>
      </w:r>
      <w:proofErr w:type="spellStart"/>
      <w:r w:rsidRPr="00CD28B9">
        <w:t>delta</w:t>
      </w:r>
      <w:proofErr w:type="spellEnd"/>
      <w:r w:rsidRPr="00CD28B9">
        <w:t xml:space="preserve"> &gt; 0.1) {</w:t>
      </w:r>
    </w:p>
    <w:p w14:paraId="09607C08" w14:textId="77777777" w:rsidR="00CD28B9" w:rsidRPr="00CD28B9" w:rsidRDefault="00CD28B9" w:rsidP="00CD28B9">
      <w:pPr>
        <w:pStyle w:val="Code"/>
      </w:pPr>
      <w:r w:rsidRPr="00CD28B9">
        <w:t xml:space="preserve">        $</w:t>
      </w:r>
      <w:proofErr w:type="spellStart"/>
      <w:r w:rsidRPr="00CD28B9">
        <w:t>currentLoop</w:t>
      </w:r>
      <w:proofErr w:type="spellEnd"/>
      <w:r w:rsidRPr="00CD28B9">
        <w:t xml:space="preserve"> = [</w:t>
      </w:r>
    </w:p>
    <w:p w14:paraId="5582E891" w14:textId="77777777" w:rsidR="00CD28B9" w:rsidRPr="00CD28B9" w:rsidRDefault="00CD28B9" w:rsidP="00CD28B9">
      <w:pPr>
        <w:pStyle w:val="Code"/>
      </w:pPr>
      <w:r w:rsidRPr="00CD28B9">
        <w:t xml:space="preserve">            '</w:t>
      </w:r>
      <w:proofErr w:type="spellStart"/>
      <w:r w:rsidRPr="00CD28B9">
        <w:t>teilnehmer_id</w:t>
      </w:r>
      <w:proofErr w:type="spellEnd"/>
      <w:r w:rsidRPr="00CD28B9">
        <w:t>' =&gt; $</w:t>
      </w:r>
      <w:proofErr w:type="spellStart"/>
      <w:r w:rsidRPr="00CD28B9">
        <w:t>tid</w:t>
      </w:r>
      <w:proofErr w:type="spellEnd"/>
      <w:r w:rsidRPr="00CD28B9">
        <w:t>,</w:t>
      </w:r>
    </w:p>
    <w:p w14:paraId="1A20DC38" w14:textId="77777777" w:rsidR="00CD28B9" w:rsidRPr="00CD28B9" w:rsidRDefault="00CD28B9" w:rsidP="00CD28B9">
      <w:pPr>
        <w:pStyle w:val="Code"/>
      </w:pPr>
      <w:r w:rsidRPr="00CD28B9">
        <w:t xml:space="preserve">            '</w:t>
      </w:r>
      <w:proofErr w:type="spellStart"/>
      <w:r w:rsidRPr="00CD28B9">
        <w:t>startzeit</w:t>
      </w:r>
      <w:proofErr w:type="spellEnd"/>
      <w:r w:rsidRPr="00CD28B9">
        <w:t>' =&gt; $zeit,</w:t>
      </w:r>
    </w:p>
    <w:p w14:paraId="79AD0624" w14:textId="77777777" w:rsidR="00CD28B9" w:rsidRPr="00CD28B9" w:rsidRDefault="00CD28B9" w:rsidP="00CD28B9">
      <w:pPr>
        <w:pStyle w:val="Code"/>
      </w:pPr>
      <w:r w:rsidRPr="00CD28B9">
        <w:t xml:space="preserve">            '</w:t>
      </w:r>
      <w:proofErr w:type="spellStart"/>
      <w:r w:rsidRPr="00CD28B9">
        <w:t>sigma_max</w:t>
      </w:r>
      <w:proofErr w:type="spellEnd"/>
      <w:r w:rsidRPr="00CD28B9">
        <w:t>' =&gt; $</w:t>
      </w:r>
      <w:proofErr w:type="spellStart"/>
      <w:r w:rsidRPr="00CD28B9">
        <w:t>sigma</w:t>
      </w:r>
      <w:proofErr w:type="spellEnd"/>
      <w:r w:rsidRPr="00CD28B9">
        <w:t>,</w:t>
      </w:r>
    </w:p>
    <w:p w14:paraId="7DD17CF3" w14:textId="77777777" w:rsidR="00CD28B9" w:rsidRPr="00CD28B9" w:rsidRDefault="00CD28B9" w:rsidP="00CD28B9">
      <w:pPr>
        <w:pStyle w:val="Code"/>
      </w:pPr>
      <w:r w:rsidRPr="00CD28B9">
        <w:t xml:space="preserve">            '</w:t>
      </w:r>
      <w:proofErr w:type="spellStart"/>
      <w:r w:rsidRPr="00CD28B9">
        <w:t>sigma_min</w:t>
      </w:r>
      <w:proofErr w:type="spellEnd"/>
      <w:r w:rsidRPr="00CD28B9">
        <w:t>' =&gt; $</w:t>
      </w:r>
      <w:proofErr w:type="spellStart"/>
      <w:r w:rsidRPr="00CD28B9">
        <w:t>sigma</w:t>
      </w:r>
      <w:proofErr w:type="spellEnd"/>
    </w:p>
    <w:p w14:paraId="68B36971" w14:textId="77777777" w:rsidR="00CD28B9" w:rsidRPr="00CD28B9" w:rsidRDefault="00CD28B9" w:rsidP="00CD28B9">
      <w:pPr>
        <w:pStyle w:val="Code"/>
      </w:pPr>
      <w:r w:rsidRPr="00CD28B9">
        <w:t xml:space="preserve">        ];</w:t>
      </w:r>
    </w:p>
    <w:p w14:paraId="45E0F4EF" w14:textId="77777777" w:rsidR="00CD28B9" w:rsidRPr="00CD28B9" w:rsidRDefault="00CD28B9" w:rsidP="00CD28B9">
      <w:pPr>
        <w:pStyle w:val="Code"/>
      </w:pPr>
      <w:r w:rsidRPr="00CD28B9">
        <w:t xml:space="preserve">    }</w:t>
      </w:r>
    </w:p>
    <w:p w14:paraId="62214957" w14:textId="77777777" w:rsidR="00CD28B9" w:rsidRPr="00CD28B9" w:rsidRDefault="00CD28B9" w:rsidP="00CD28B9">
      <w:pPr>
        <w:pStyle w:val="Code"/>
      </w:pPr>
    </w:p>
    <w:p w14:paraId="32078A9D" w14:textId="77777777" w:rsidR="00CD28B9" w:rsidRPr="00CD28B9" w:rsidRDefault="00CD28B9" w:rsidP="00CD28B9">
      <w:pPr>
        <w:pStyle w:val="Code"/>
      </w:pPr>
      <w:r w:rsidRPr="00CD28B9">
        <w:t xml:space="preserve">    // Loop läuft -&gt; </w:t>
      </w:r>
      <w:proofErr w:type="spellStart"/>
      <w:r w:rsidRPr="00CD28B9">
        <w:t>max</w:t>
      </w:r>
      <w:proofErr w:type="spellEnd"/>
      <w:r w:rsidRPr="00CD28B9">
        <w:t>/min aktualisieren</w:t>
      </w:r>
    </w:p>
    <w:p w14:paraId="665D741C" w14:textId="77777777" w:rsidR="00CD28B9" w:rsidRPr="00CD28B9" w:rsidRDefault="00CD28B9" w:rsidP="00CD28B9">
      <w:pPr>
        <w:pStyle w:val="Code"/>
      </w:pPr>
      <w:r w:rsidRPr="00CD28B9">
        <w:t xml:space="preserve">    </w:t>
      </w:r>
      <w:proofErr w:type="spellStart"/>
      <w:r w:rsidRPr="00CD28B9">
        <w:t>if</w:t>
      </w:r>
      <w:proofErr w:type="spellEnd"/>
      <w:r w:rsidRPr="00CD28B9">
        <w:t xml:space="preserve"> ($</w:t>
      </w:r>
      <w:proofErr w:type="spellStart"/>
      <w:proofErr w:type="gramStart"/>
      <w:r w:rsidRPr="00CD28B9">
        <w:t>currentLoop</w:t>
      </w:r>
      <w:proofErr w:type="spellEnd"/>
      <w:r w:rsidRPr="00CD28B9">
        <w:t xml:space="preserve"> !</w:t>
      </w:r>
      <w:proofErr w:type="gramEnd"/>
      <w:r w:rsidRPr="00CD28B9">
        <w:t>== null) {</w:t>
      </w:r>
    </w:p>
    <w:p w14:paraId="2A3C5687" w14:textId="77777777" w:rsidR="00CD28B9" w:rsidRPr="00CD28B9" w:rsidRDefault="00CD28B9" w:rsidP="00CD28B9">
      <w:pPr>
        <w:pStyle w:val="Code"/>
      </w:pPr>
      <w:r w:rsidRPr="00CD28B9">
        <w:t xml:space="preserve">       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sigma_max</w:t>
      </w:r>
      <w:proofErr w:type="spellEnd"/>
      <w:r w:rsidRPr="00CD28B9">
        <w:t xml:space="preserve">'] = </w:t>
      </w:r>
      <w:proofErr w:type="spellStart"/>
      <w:r w:rsidRPr="00CD28B9">
        <w:t>max</w:t>
      </w:r>
      <w:proofErr w:type="spellEnd"/>
      <w:r w:rsidRPr="00CD28B9">
        <w:t>($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sigma_max</w:t>
      </w:r>
      <w:proofErr w:type="spellEnd"/>
      <w:r w:rsidRPr="00CD28B9">
        <w:t>'], $</w:t>
      </w:r>
      <w:proofErr w:type="spellStart"/>
      <w:r w:rsidRPr="00CD28B9">
        <w:t>sigma</w:t>
      </w:r>
      <w:proofErr w:type="spellEnd"/>
      <w:r w:rsidRPr="00CD28B9">
        <w:t>);</w:t>
      </w:r>
    </w:p>
    <w:p w14:paraId="67D03249" w14:textId="77777777" w:rsidR="00CD28B9" w:rsidRPr="00CD28B9" w:rsidRDefault="00CD28B9" w:rsidP="00CD28B9">
      <w:pPr>
        <w:pStyle w:val="Code"/>
      </w:pPr>
      <w:r w:rsidRPr="00CD28B9">
        <w:t xml:space="preserve">       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sigma_min</w:t>
      </w:r>
      <w:proofErr w:type="spellEnd"/>
      <w:r w:rsidRPr="00CD28B9">
        <w:t>'] = min($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sigma_min</w:t>
      </w:r>
      <w:proofErr w:type="spellEnd"/>
      <w:r w:rsidRPr="00CD28B9">
        <w:t>'], $</w:t>
      </w:r>
      <w:proofErr w:type="spellStart"/>
      <w:r w:rsidRPr="00CD28B9">
        <w:t>sigma</w:t>
      </w:r>
      <w:proofErr w:type="spellEnd"/>
      <w:r w:rsidRPr="00CD28B9">
        <w:t>);</w:t>
      </w:r>
    </w:p>
    <w:p w14:paraId="39261208" w14:textId="77777777" w:rsidR="00CD28B9" w:rsidRPr="00CD28B9" w:rsidRDefault="00CD28B9" w:rsidP="00CD28B9">
      <w:pPr>
        <w:pStyle w:val="Code"/>
      </w:pPr>
    </w:p>
    <w:p w14:paraId="048E8BE2" w14:textId="77777777" w:rsidR="00CD28B9" w:rsidRPr="00CD28B9" w:rsidRDefault="00CD28B9" w:rsidP="00CD28B9">
      <w:pPr>
        <w:pStyle w:val="Code"/>
      </w:pPr>
      <w:r w:rsidRPr="00CD28B9">
        <w:t xml:space="preserve">        // Loop beenden, wenn Stabilität hoch oder </w:t>
      </w:r>
      <w:proofErr w:type="spellStart"/>
      <w:r w:rsidRPr="00CD28B9">
        <w:t>dh_dt</w:t>
      </w:r>
      <w:proofErr w:type="spellEnd"/>
      <w:r w:rsidRPr="00CD28B9">
        <w:t xml:space="preserve"> ~ 0</w:t>
      </w:r>
    </w:p>
    <w:p w14:paraId="6B9921CF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spellStart"/>
      <w:r w:rsidRPr="00CD28B9">
        <w:t>if</w:t>
      </w:r>
      <w:proofErr w:type="spellEnd"/>
      <w:r w:rsidRPr="00CD28B9">
        <w:t xml:space="preserve"> ($stab &gt; 0.8 || </w:t>
      </w:r>
      <w:proofErr w:type="spellStart"/>
      <w:r w:rsidRPr="00CD28B9">
        <w:t>abs</w:t>
      </w:r>
      <w:proofErr w:type="spellEnd"/>
      <w:r w:rsidRPr="00CD28B9">
        <w:t>($</w:t>
      </w:r>
      <w:proofErr w:type="spellStart"/>
      <w:r w:rsidRPr="00CD28B9">
        <w:t>delta</w:t>
      </w:r>
      <w:proofErr w:type="spellEnd"/>
      <w:r w:rsidRPr="00CD28B9">
        <w:t>) &lt; 0.05) {</w:t>
      </w:r>
    </w:p>
    <w:p w14:paraId="6CB2F1B1" w14:textId="77777777" w:rsidR="00CD28B9" w:rsidRPr="00CD28B9" w:rsidRDefault="00CD28B9" w:rsidP="00CD28B9">
      <w:pPr>
        <w:pStyle w:val="Code"/>
      </w:pPr>
      <w:r w:rsidRPr="00CD28B9">
        <w:t xml:space="preserve">            $verdichtungsgrad =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sigma_max</w:t>
      </w:r>
      <w:proofErr w:type="spellEnd"/>
      <w:r w:rsidRPr="00CD28B9">
        <w:t>'] -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sigma_min</w:t>
      </w:r>
      <w:proofErr w:type="spellEnd"/>
      <w:r w:rsidRPr="00CD28B9">
        <w:t>'];</w:t>
      </w:r>
    </w:p>
    <w:p w14:paraId="27EEF7EE" w14:textId="77777777" w:rsidR="00CD28B9" w:rsidRPr="00CD28B9" w:rsidRDefault="00CD28B9" w:rsidP="00CD28B9">
      <w:pPr>
        <w:pStyle w:val="Code"/>
      </w:pPr>
      <w:r w:rsidRPr="00CD28B9">
        <w:t xml:space="preserve">            $</w:t>
      </w:r>
      <w:proofErr w:type="spellStart"/>
      <w:r w:rsidRPr="00CD28B9">
        <w:t>pausenmarker</w:t>
      </w:r>
      <w:proofErr w:type="spellEnd"/>
      <w:r w:rsidRPr="00CD28B9">
        <w:t xml:space="preserve"> = ($stab &gt; 0.9</w:t>
      </w:r>
      <w:proofErr w:type="gramStart"/>
      <w:r w:rsidRPr="00CD28B9">
        <w:t>) ?</w:t>
      </w:r>
      <w:proofErr w:type="gramEnd"/>
      <w:r w:rsidRPr="00CD28B9">
        <w:t xml:space="preserve"> </w:t>
      </w:r>
      <w:proofErr w:type="gramStart"/>
      <w:r w:rsidRPr="00CD28B9">
        <w:t>1 :</w:t>
      </w:r>
      <w:proofErr w:type="gramEnd"/>
      <w:r w:rsidRPr="00CD28B9">
        <w:t xml:space="preserve"> 0;</w:t>
      </w:r>
    </w:p>
    <w:p w14:paraId="15AA3D34" w14:textId="77777777" w:rsidR="00CD28B9" w:rsidRPr="00CD28B9" w:rsidRDefault="00CD28B9" w:rsidP="00CD28B9">
      <w:pPr>
        <w:pStyle w:val="Code"/>
      </w:pPr>
    </w:p>
    <w:p w14:paraId="3EFAC244" w14:textId="77777777" w:rsidR="00CD28B9" w:rsidRPr="00CD28B9" w:rsidRDefault="00CD28B9" w:rsidP="00CD28B9">
      <w:pPr>
        <w:pStyle w:val="Code"/>
      </w:pPr>
      <w:r w:rsidRPr="00CD28B9">
        <w:t xml:space="preserve">            $</w:t>
      </w:r>
      <w:proofErr w:type="spellStart"/>
      <w:r w:rsidRPr="00CD28B9">
        <w:t>insert</w:t>
      </w:r>
      <w:proofErr w:type="spellEnd"/>
      <w:r w:rsidRPr="00CD28B9">
        <w:t xml:space="preserve">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proofErr w:type="gramStart"/>
      <w:r w:rsidRPr="00CD28B9">
        <w:t>prepare</w:t>
      </w:r>
      <w:proofErr w:type="spellEnd"/>
      <w:r w:rsidRPr="00CD28B9">
        <w:t>(</w:t>
      </w:r>
      <w:proofErr w:type="gramEnd"/>
      <w:r w:rsidRPr="00CD28B9">
        <w:t>"</w:t>
      </w:r>
    </w:p>
    <w:p w14:paraId="34FB8465" w14:textId="77777777" w:rsidR="00CD28B9" w:rsidRPr="00CD28B9" w:rsidRDefault="00CD28B9" w:rsidP="00CD28B9">
      <w:pPr>
        <w:pStyle w:val="Code"/>
      </w:pPr>
      <w:r w:rsidRPr="00CD28B9">
        <w:t xml:space="preserve">                INSERT INTO </w:t>
      </w:r>
      <w:proofErr w:type="spellStart"/>
      <w:r w:rsidRPr="00CD28B9">
        <w:t>frzk_loops</w:t>
      </w:r>
      <w:proofErr w:type="spellEnd"/>
      <w:r w:rsidRPr="00CD28B9">
        <w:t xml:space="preserve"> </w:t>
      </w:r>
    </w:p>
    <w:p w14:paraId="3012DA6E" w14:textId="77777777" w:rsidR="00CD28B9" w:rsidRPr="00CD28B9" w:rsidRDefault="00CD28B9" w:rsidP="00CD28B9">
      <w:pPr>
        <w:pStyle w:val="Code"/>
      </w:pPr>
      <w:r w:rsidRPr="00CD28B9">
        <w:t xml:space="preserve">                (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startzeit</w:t>
      </w:r>
      <w:proofErr w:type="spellEnd"/>
      <w:r w:rsidRPr="00CD28B9">
        <w:t xml:space="preserve">, </w:t>
      </w:r>
      <w:proofErr w:type="spellStart"/>
      <w:r w:rsidRPr="00CD28B9">
        <w:t>endzeit</w:t>
      </w:r>
      <w:proofErr w:type="spellEnd"/>
      <w:r w:rsidRPr="00CD28B9">
        <w:t xml:space="preserve">, verdichtungsgrad, </w:t>
      </w:r>
      <w:proofErr w:type="spellStart"/>
      <w:r w:rsidRPr="00CD28B9">
        <w:t>pausenmarker</w:t>
      </w:r>
      <w:proofErr w:type="spellEnd"/>
      <w:r w:rsidRPr="00CD28B9">
        <w:t xml:space="preserve">) </w:t>
      </w:r>
    </w:p>
    <w:p w14:paraId="5E52693A" w14:textId="77777777" w:rsidR="00CD28B9" w:rsidRPr="00CD28B9" w:rsidRDefault="00CD28B9" w:rsidP="00CD28B9">
      <w:pPr>
        <w:pStyle w:val="Code"/>
      </w:pPr>
      <w:r w:rsidRPr="00CD28B9">
        <w:t xml:space="preserve">                VALUES </w:t>
      </w:r>
      <w:proofErr w:type="gramStart"/>
      <w:r w:rsidRPr="00CD28B9">
        <w:t>(:</w:t>
      </w:r>
      <w:proofErr w:type="spellStart"/>
      <w:r w:rsidRPr="00CD28B9">
        <w:t>tid</w:t>
      </w:r>
      <w:proofErr w:type="spellEnd"/>
      <w:proofErr w:type="gramEnd"/>
      <w:r w:rsidRPr="00CD28B9">
        <w:t>, :</w:t>
      </w:r>
      <w:proofErr w:type="spellStart"/>
      <w:r w:rsidRPr="00CD28B9">
        <w:t>start</w:t>
      </w:r>
      <w:proofErr w:type="spellEnd"/>
      <w:r w:rsidRPr="00CD28B9">
        <w:t>, :end, :</w:t>
      </w:r>
      <w:proofErr w:type="spellStart"/>
      <w:r w:rsidRPr="00CD28B9">
        <w:t>verd</w:t>
      </w:r>
      <w:proofErr w:type="spellEnd"/>
      <w:r w:rsidRPr="00CD28B9">
        <w:t>, :pause)</w:t>
      </w:r>
    </w:p>
    <w:p w14:paraId="1A9BC9E9" w14:textId="77777777" w:rsidR="00CD28B9" w:rsidRPr="00CD28B9" w:rsidRDefault="00CD28B9" w:rsidP="00CD28B9">
      <w:pPr>
        <w:pStyle w:val="Code"/>
      </w:pPr>
      <w:r w:rsidRPr="00CD28B9">
        <w:t xml:space="preserve">            ");</w:t>
      </w:r>
    </w:p>
    <w:p w14:paraId="659DC270" w14:textId="77777777" w:rsidR="00CD28B9" w:rsidRPr="00CD28B9" w:rsidRDefault="00CD28B9" w:rsidP="00CD28B9">
      <w:pPr>
        <w:pStyle w:val="Code"/>
      </w:pPr>
      <w:r w:rsidRPr="00CD28B9">
        <w:t xml:space="preserve">            $</w:t>
      </w:r>
      <w:proofErr w:type="spellStart"/>
      <w:r w:rsidRPr="00CD28B9">
        <w:t>insert</w:t>
      </w:r>
      <w:proofErr w:type="spellEnd"/>
      <w:r w:rsidRPr="00CD28B9">
        <w:t>-&gt;</w:t>
      </w:r>
      <w:proofErr w:type="spellStart"/>
      <w:proofErr w:type="gramStart"/>
      <w:r w:rsidRPr="00CD28B9">
        <w:t>execute</w:t>
      </w:r>
      <w:proofErr w:type="spellEnd"/>
      <w:r w:rsidRPr="00CD28B9">
        <w:t>(</w:t>
      </w:r>
      <w:proofErr w:type="gramEnd"/>
      <w:r w:rsidRPr="00CD28B9">
        <w:t>[</w:t>
      </w:r>
    </w:p>
    <w:p w14:paraId="703937DF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</w:t>
      </w:r>
      <w:proofErr w:type="spellStart"/>
      <w:r w:rsidRPr="00CD28B9">
        <w:t>tid</w:t>
      </w:r>
      <w:proofErr w:type="spellEnd"/>
      <w:proofErr w:type="gramEnd"/>
      <w:r w:rsidRPr="00CD28B9">
        <w:t>' =&gt;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teilnehmer_id</w:t>
      </w:r>
      <w:proofErr w:type="spellEnd"/>
      <w:r w:rsidRPr="00CD28B9">
        <w:t>'],</w:t>
      </w:r>
    </w:p>
    <w:p w14:paraId="5E216982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</w:t>
      </w:r>
      <w:proofErr w:type="spellStart"/>
      <w:r w:rsidRPr="00CD28B9">
        <w:t>start</w:t>
      </w:r>
      <w:proofErr w:type="spellEnd"/>
      <w:proofErr w:type="gramEnd"/>
      <w:r w:rsidRPr="00CD28B9">
        <w:t>' =&gt; $</w:t>
      </w:r>
      <w:proofErr w:type="spellStart"/>
      <w:r w:rsidRPr="00CD28B9">
        <w:t>currentLoop</w:t>
      </w:r>
      <w:proofErr w:type="spellEnd"/>
      <w:r w:rsidRPr="00CD28B9">
        <w:t>['</w:t>
      </w:r>
      <w:proofErr w:type="spellStart"/>
      <w:r w:rsidRPr="00CD28B9">
        <w:t>startzeit</w:t>
      </w:r>
      <w:proofErr w:type="spellEnd"/>
      <w:r w:rsidRPr="00CD28B9">
        <w:t>'],</w:t>
      </w:r>
    </w:p>
    <w:p w14:paraId="42D99809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':end</w:t>
      </w:r>
      <w:proofErr w:type="gramEnd"/>
      <w:r w:rsidRPr="00CD28B9">
        <w:t>' =&gt; $zeit,</w:t>
      </w:r>
    </w:p>
    <w:p w14:paraId="30AA7C1E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</w:t>
      </w:r>
      <w:proofErr w:type="spellStart"/>
      <w:r w:rsidRPr="00CD28B9">
        <w:t>verd</w:t>
      </w:r>
      <w:proofErr w:type="spellEnd"/>
      <w:proofErr w:type="gramEnd"/>
      <w:r w:rsidRPr="00CD28B9">
        <w:t>' =&gt; $verdichtungsgrad,</w:t>
      </w:r>
    </w:p>
    <w:p w14:paraId="1768657D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':pause</w:t>
      </w:r>
      <w:proofErr w:type="gramEnd"/>
      <w:r w:rsidRPr="00CD28B9">
        <w:t>' =&gt; $</w:t>
      </w:r>
      <w:proofErr w:type="spellStart"/>
      <w:r w:rsidRPr="00CD28B9">
        <w:t>pausenmarker</w:t>
      </w:r>
      <w:proofErr w:type="spellEnd"/>
    </w:p>
    <w:p w14:paraId="1B0A370B" w14:textId="77777777" w:rsidR="00CD28B9" w:rsidRPr="00CD28B9" w:rsidRDefault="00CD28B9" w:rsidP="00CD28B9">
      <w:pPr>
        <w:pStyle w:val="Code"/>
      </w:pPr>
      <w:r w:rsidRPr="00CD28B9">
        <w:t xml:space="preserve">            ]);</w:t>
      </w:r>
    </w:p>
    <w:p w14:paraId="71EE512C" w14:textId="77777777" w:rsidR="00CD28B9" w:rsidRPr="00CD28B9" w:rsidRDefault="00CD28B9" w:rsidP="00CD28B9">
      <w:pPr>
        <w:pStyle w:val="Code"/>
      </w:pPr>
    </w:p>
    <w:p w14:paraId="5EACFD51" w14:textId="77777777" w:rsidR="00CD28B9" w:rsidRPr="00CD28B9" w:rsidRDefault="00CD28B9" w:rsidP="00CD28B9">
      <w:pPr>
        <w:pStyle w:val="Code"/>
      </w:pPr>
      <w:r w:rsidRPr="00CD28B9">
        <w:t xml:space="preserve">            $</w:t>
      </w:r>
      <w:proofErr w:type="spellStart"/>
      <w:r w:rsidRPr="00CD28B9">
        <w:t>currentLoop</w:t>
      </w:r>
      <w:proofErr w:type="spellEnd"/>
      <w:r w:rsidRPr="00CD28B9">
        <w:t xml:space="preserve"> = null; // </w:t>
      </w:r>
      <w:proofErr w:type="spellStart"/>
      <w:r w:rsidRPr="00CD28B9">
        <w:t>Reset</w:t>
      </w:r>
      <w:proofErr w:type="spellEnd"/>
    </w:p>
    <w:p w14:paraId="2D7F01D7" w14:textId="77777777" w:rsidR="00CD28B9" w:rsidRPr="00CD28B9" w:rsidRDefault="00CD28B9" w:rsidP="00CD28B9">
      <w:pPr>
        <w:pStyle w:val="Code"/>
      </w:pPr>
      <w:r w:rsidRPr="00CD28B9">
        <w:t xml:space="preserve">        }</w:t>
      </w:r>
    </w:p>
    <w:p w14:paraId="7C7660C8" w14:textId="77777777" w:rsidR="00CD28B9" w:rsidRPr="00CD28B9" w:rsidRDefault="00CD28B9" w:rsidP="00CD28B9">
      <w:pPr>
        <w:pStyle w:val="Code"/>
      </w:pPr>
      <w:r w:rsidRPr="00CD28B9">
        <w:t xml:space="preserve">    }</w:t>
      </w:r>
    </w:p>
    <w:p w14:paraId="646BC407" w14:textId="77777777" w:rsidR="00CD28B9" w:rsidRPr="00CD28B9" w:rsidRDefault="00CD28B9" w:rsidP="00CD28B9">
      <w:pPr>
        <w:pStyle w:val="Code"/>
      </w:pPr>
      <w:r w:rsidRPr="00CD28B9">
        <w:t>}</w:t>
      </w:r>
    </w:p>
    <w:p w14:paraId="154C25A0" w14:textId="77777777" w:rsidR="00CD28B9" w:rsidRPr="00CD28B9" w:rsidRDefault="00CD28B9" w:rsidP="00CD28B9">
      <w:pPr>
        <w:pStyle w:val="Code"/>
      </w:pPr>
    </w:p>
    <w:p w14:paraId="254C1FE0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746FA96A" w14:textId="77777777" w:rsidR="00CD28B9" w:rsidRPr="00CD28B9" w:rsidRDefault="00CD28B9" w:rsidP="00CD28B9">
      <w:pPr>
        <w:pStyle w:val="Code"/>
      </w:pPr>
      <w:r w:rsidRPr="00CD28B9">
        <w:t xml:space="preserve">// 3. Befüllung </w:t>
      </w:r>
      <w:proofErr w:type="spellStart"/>
      <w:r w:rsidRPr="00CD28B9">
        <w:t>frzk_operatoren</w:t>
      </w:r>
      <w:proofErr w:type="spellEnd"/>
    </w:p>
    <w:p w14:paraId="7AC34DED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31917835" w14:textId="77777777" w:rsidR="00CD28B9" w:rsidRPr="00CD28B9" w:rsidRDefault="00CD28B9" w:rsidP="00CD28B9">
      <w:pPr>
        <w:pStyle w:val="Code"/>
      </w:pPr>
      <w:r w:rsidRPr="00CD28B9">
        <w:t xml:space="preserve">$query2 = "SELECT </w:t>
      </w:r>
      <w:proofErr w:type="spellStart"/>
      <w:r w:rsidRPr="00CD28B9">
        <w:t>id</w:t>
      </w:r>
      <w:proofErr w:type="spellEnd"/>
      <w:r w:rsidRPr="00CD28B9">
        <w:t xml:space="preserve">,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datum</w:t>
      </w:r>
      <w:proofErr w:type="spellEnd"/>
      <w:r w:rsidRPr="00CD28B9">
        <w:t xml:space="preserve">, lernfortschritt, transferdenken, </w:t>
      </w:r>
      <w:proofErr w:type="spellStart"/>
      <w:r w:rsidRPr="00CD28B9">
        <w:t>reflexionshinweis</w:t>
      </w:r>
      <w:proofErr w:type="spellEnd"/>
      <w:r w:rsidRPr="00CD28B9">
        <w:t xml:space="preserve">, </w:t>
      </w:r>
      <w:proofErr w:type="spellStart"/>
      <w:r w:rsidRPr="00CD28B9">
        <w:t>beherrscht_thema</w:t>
      </w:r>
      <w:proofErr w:type="spellEnd"/>
      <w:r w:rsidRPr="00CD28B9">
        <w:t xml:space="preserve"> </w:t>
      </w:r>
    </w:p>
    <w:p w14:paraId="34BD4D84" w14:textId="77777777" w:rsidR="00CD28B9" w:rsidRPr="00CD28B9" w:rsidRDefault="00CD28B9" w:rsidP="00CD28B9">
      <w:pPr>
        <w:pStyle w:val="Code"/>
      </w:pPr>
      <w:r w:rsidRPr="00CD28B9">
        <w:t xml:space="preserve">           FROM </w:t>
      </w:r>
      <w:proofErr w:type="spellStart"/>
      <w:r w:rsidRPr="00CD28B9">
        <w:t>mtr_leistung</w:t>
      </w:r>
      <w:proofErr w:type="spellEnd"/>
      <w:r w:rsidRPr="00CD28B9">
        <w:t>";</w:t>
      </w:r>
    </w:p>
    <w:p w14:paraId="5D5386A3" w14:textId="77777777" w:rsidR="00CD28B9" w:rsidRPr="00CD28B9" w:rsidRDefault="00CD28B9" w:rsidP="00CD28B9">
      <w:pPr>
        <w:pStyle w:val="Code"/>
      </w:pPr>
      <w:r w:rsidRPr="00CD28B9">
        <w:t>$stmt2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r w:rsidRPr="00CD28B9">
        <w:t>query</w:t>
      </w:r>
      <w:proofErr w:type="spellEnd"/>
      <w:r w:rsidRPr="00CD28B9">
        <w:t>($query2);</w:t>
      </w:r>
    </w:p>
    <w:p w14:paraId="6860F234" w14:textId="77777777" w:rsidR="00CD28B9" w:rsidRPr="00CD28B9" w:rsidRDefault="00CD28B9" w:rsidP="00CD28B9">
      <w:pPr>
        <w:pStyle w:val="Code"/>
      </w:pPr>
    </w:p>
    <w:p w14:paraId="6A38B0AB" w14:textId="77777777" w:rsidR="00CD28B9" w:rsidRPr="00CD28B9" w:rsidRDefault="00CD28B9" w:rsidP="00CD28B9">
      <w:pPr>
        <w:pStyle w:val="Code"/>
      </w:pPr>
      <w:proofErr w:type="spellStart"/>
      <w:r w:rsidRPr="00CD28B9">
        <w:t>foreach</w:t>
      </w:r>
      <w:proofErr w:type="spellEnd"/>
      <w:r w:rsidRPr="00CD28B9">
        <w:t xml:space="preserve"> ($stmt2 </w:t>
      </w:r>
      <w:proofErr w:type="spellStart"/>
      <w:r w:rsidRPr="00CD28B9">
        <w:t>as</w:t>
      </w:r>
      <w:proofErr w:type="spell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) {</w:t>
      </w:r>
    </w:p>
    <w:p w14:paraId="1BDE9306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sigma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['lernfortschritt'</w:t>
      </w:r>
      <w:proofErr w:type="gramStart"/>
      <w:r w:rsidRPr="00CD28B9">
        <w:t xml:space="preserve">];   </w:t>
      </w:r>
      <w:proofErr w:type="gramEnd"/>
      <w:r w:rsidRPr="00CD28B9">
        <w:t>// σ ~ Semantisierung</w:t>
      </w:r>
    </w:p>
    <w:p w14:paraId="44BB0D2B" w14:textId="77777777" w:rsidR="00CD28B9" w:rsidRPr="00CD28B9" w:rsidRDefault="00CD28B9" w:rsidP="00CD28B9">
      <w:pPr>
        <w:pStyle w:val="Code"/>
      </w:pPr>
      <w:r w:rsidRPr="00CD28B9">
        <w:t xml:space="preserve">    $m     = $</w:t>
      </w:r>
      <w:proofErr w:type="spellStart"/>
      <w:r w:rsidRPr="00CD28B9">
        <w:t>row</w:t>
      </w:r>
      <w:proofErr w:type="spellEnd"/>
      <w:r w:rsidRPr="00CD28B9">
        <w:t>['transferdenken'</w:t>
      </w:r>
      <w:proofErr w:type="gramStart"/>
      <w:r w:rsidRPr="00CD28B9">
        <w:t xml:space="preserve">];   </w:t>
      </w:r>
      <w:proofErr w:type="gramEnd"/>
      <w:r w:rsidRPr="00CD28B9">
        <w:t xml:space="preserve"> // M ~ </w:t>
      </w:r>
      <w:proofErr w:type="spellStart"/>
      <w:r w:rsidRPr="00CD28B9">
        <w:t>Meta</w:t>
      </w:r>
      <w:proofErr w:type="spellEnd"/>
    </w:p>
    <w:p w14:paraId="56F5091B" w14:textId="77777777" w:rsidR="00CD28B9" w:rsidRPr="00CD28B9" w:rsidRDefault="00CD28B9" w:rsidP="00CD28B9">
      <w:pPr>
        <w:pStyle w:val="Code"/>
      </w:pPr>
      <w:r w:rsidRPr="00CD28B9">
        <w:t xml:space="preserve">    $r    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reflexionshinweis</w:t>
      </w:r>
      <w:proofErr w:type="spellEnd"/>
      <w:r w:rsidRPr="00CD28B9">
        <w:t>']; // R ~ Resonanz</w:t>
      </w:r>
    </w:p>
    <w:p w14:paraId="116B2C86" w14:textId="77777777" w:rsidR="00CD28B9" w:rsidRPr="00CD28B9" w:rsidRDefault="00CD28B9" w:rsidP="00CD28B9">
      <w:pPr>
        <w:pStyle w:val="Code"/>
      </w:pPr>
      <w:r w:rsidRPr="00CD28B9">
        <w:t xml:space="preserve">    $e    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beherrscht_thema</w:t>
      </w:r>
      <w:proofErr w:type="spellEnd"/>
      <w:r w:rsidRPr="00CD28B9">
        <w:t>'</w:t>
      </w:r>
      <w:proofErr w:type="gramStart"/>
      <w:r w:rsidRPr="00CD28B9">
        <w:t>];  /</w:t>
      </w:r>
      <w:proofErr w:type="gramEnd"/>
      <w:r w:rsidRPr="00CD28B9">
        <w:t>/ E ~ Emergenz</w:t>
      </w:r>
    </w:p>
    <w:p w14:paraId="5797D0BE" w14:textId="77777777" w:rsidR="00CD28B9" w:rsidRPr="00CD28B9" w:rsidRDefault="00CD28B9" w:rsidP="00CD28B9">
      <w:pPr>
        <w:pStyle w:val="Code"/>
      </w:pPr>
    </w:p>
    <w:p w14:paraId="762FEE79" w14:textId="77777777" w:rsidR="00CD28B9" w:rsidRPr="00CD28B9" w:rsidRDefault="00CD28B9" w:rsidP="00CD28B9">
      <w:pPr>
        <w:pStyle w:val="Code"/>
      </w:pPr>
      <w:r w:rsidRPr="00CD28B9">
        <w:t xml:space="preserve">    $insert2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proofErr w:type="gramStart"/>
      <w:r w:rsidRPr="00CD28B9">
        <w:t>prepare</w:t>
      </w:r>
      <w:proofErr w:type="spellEnd"/>
      <w:r w:rsidRPr="00CD28B9">
        <w:t>(</w:t>
      </w:r>
      <w:proofErr w:type="gramEnd"/>
      <w:r w:rsidRPr="00CD28B9">
        <w:t>"</w:t>
      </w:r>
    </w:p>
    <w:p w14:paraId="27DC95EA" w14:textId="77777777" w:rsidR="00CD28B9" w:rsidRPr="00CD28B9" w:rsidRDefault="00CD28B9" w:rsidP="00CD28B9">
      <w:pPr>
        <w:pStyle w:val="Code"/>
      </w:pPr>
      <w:r w:rsidRPr="00CD28B9">
        <w:t xml:space="preserve">        INSERT INTO </w:t>
      </w:r>
      <w:proofErr w:type="spellStart"/>
      <w:r w:rsidRPr="00CD28B9">
        <w:t>frzk_operatoren</w:t>
      </w:r>
      <w:proofErr w:type="spellEnd"/>
      <w:r w:rsidRPr="00CD28B9">
        <w:t xml:space="preserve"> </w:t>
      </w:r>
    </w:p>
    <w:p w14:paraId="546FF285" w14:textId="77777777" w:rsidR="00CD28B9" w:rsidRPr="00CD28B9" w:rsidRDefault="00CD28B9" w:rsidP="00CD28B9">
      <w:pPr>
        <w:pStyle w:val="Code"/>
      </w:pPr>
      <w:r w:rsidRPr="00CD28B9">
        <w:t xml:space="preserve">        (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 xml:space="preserve">, </w:t>
      </w:r>
      <w:proofErr w:type="spellStart"/>
      <w:r w:rsidRPr="00CD28B9">
        <w:t>sigma_level</w:t>
      </w:r>
      <w:proofErr w:type="spellEnd"/>
      <w:r w:rsidRPr="00CD28B9">
        <w:t xml:space="preserve">, </w:t>
      </w:r>
      <w:proofErr w:type="spellStart"/>
      <w:r w:rsidRPr="00CD28B9">
        <w:t>m_level</w:t>
      </w:r>
      <w:proofErr w:type="spellEnd"/>
      <w:r w:rsidRPr="00CD28B9">
        <w:t xml:space="preserve">, </w:t>
      </w:r>
      <w:proofErr w:type="spellStart"/>
      <w:r w:rsidRPr="00CD28B9">
        <w:t>r_level</w:t>
      </w:r>
      <w:proofErr w:type="spellEnd"/>
      <w:r w:rsidRPr="00CD28B9">
        <w:t xml:space="preserve">, </w:t>
      </w:r>
      <w:proofErr w:type="spellStart"/>
      <w:r w:rsidRPr="00CD28B9">
        <w:t>e_level</w:t>
      </w:r>
      <w:proofErr w:type="spellEnd"/>
      <w:r w:rsidRPr="00CD28B9">
        <w:t xml:space="preserve">, </w:t>
      </w:r>
      <w:proofErr w:type="spellStart"/>
      <w:r w:rsidRPr="00CD28B9">
        <w:t>bemerkung</w:t>
      </w:r>
      <w:proofErr w:type="spellEnd"/>
      <w:r w:rsidRPr="00CD28B9">
        <w:t xml:space="preserve">) </w:t>
      </w:r>
    </w:p>
    <w:p w14:paraId="65B7C137" w14:textId="77777777" w:rsidR="00CD28B9" w:rsidRPr="00CD28B9" w:rsidRDefault="00CD28B9" w:rsidP="00CD28B9">
      <w:pPr>
        <w:pStyle w:val="Code"/>
      </w:pPr>
      <w:r w:rsidRPr="00CD28B9">
        <w:t xml:space="preserve">        VALUES </w:t>
      </w:r>
      <w:proofErr w:type="gramStart"/>
      <w:r w:rsidRPr="00CD28B9">
        <w:t>(:</w:t>
      </w:r>
      <w:proofErr w:type="spellStart"/>
      <w:r w:rsidRPr="00CD28B9">
        <w:t>tid</w:t>
      </w:r>
      <w:proofErr w:type="spellEnd"/>
      <w:proofErr w:type="gramEnd"/>
      <w:r w:rsidRPr="00CD28B9">
        <w:t>, :zeit, :</w:t>
      </w:r>
      <w:proofErr w:type="spellStart"/>
      <w:r w:rsidRPr="00CD28B9">
        <w:t>sigma</w:t>
      </w:r>
      <w:proofErr w:type="spellEnd"/>
      <w:r w:rsidRPr="00CD28B9">
        <w:t>, :m, :r, :e, :</w:t>
      </w:r>
      <w:proofErr w:type="spellStart"/>
      <w:r w:rsidRPr="00CD28B9">
        <w:t>bem</w:t>
      </w:r>
      <w:proofErr w:type="spellEnd"/>
      <w:r w:rsidRPr="00CD28B9">
        <w:t>)</w:t>
      </w:r>
    </w:p>
    <w:p w14:paraId="557C4035" w14:textId="77777777" w:rsidR="00CD28B9" w:rsidRPr="00CD28B9" w:rsidRDefault="00CD28B9" w:rsidP="00CD28B9">
      <w:pPr>
        <w:pStyle w:val="Code"/>
      </w:pPr>
      <w:r w:rsidRPr="00CD28B9">
        <w:t xml:space="preserve">    ");</w:t>
      </w:r>
    </w:p>
    <w:p w14:paraId="1AB81A4E" w14:textId="77777777" w:rsidR="00CD28B9" w:rsidRPr="00CD28B9" w:rsidRDefault="00CD28B9" w:rsidP="00CD28B9">
      <w:pPr>
        <w:pStyle w:val="Code"/>
      </w:pPr>
      <w:r w:rsidRPr="00CD28B9">
        <w:t xml:space="preserve">    $insert2-&gt;</w:t>
      </w:r>
      <w:proofErr w:type="spellStart"/>
      <w:proofErr w:type="gramStart"/>
      <w:r w:rsidRPr="00CD28B9">
        <w:t>execute</w:t>
      </w:r>
      <w:proofErr w:type="spellEnd"/>
      <w:r w:rsidRPr="00CD28B9">
        <w:t>(</w:t>
      </w:r>
      <w:proofErr w:type="gramEnd"/>
      <w:r w:rsidRPr="00CD28B9">
        <w:t>[</w:t>
      </w:r>
    </w:p>
    <w:p w14:paraId="23D5EF24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tid</w:t>
      </w:r>
      <w:proofErr w:type="spellEnd"/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teilnehmer_id</w:t>
      </w:r>
      <w:proofErr w:type="spellEnd"/>
      <w:r w:rsidRPr="00CD28B9">
        <w:t>'],</w:t>
      </w:r>
    </w:p>
    <w:p w14:paraId="6143F285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':zeit</w:t>
      </w:r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datum</w:t>
      </w:r>
      <w:proofErr w:type="spellEnd"/>
      <w:r w:rsidRPr="00CD28B9">
        <w:t>'],</w:t>
      </w:r>
    </w:p>
    <w:p w14:paraId="06BBCC3C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sigma</w:t>
      </w:r>
      <w:proofErr w:type="spellEnd"/>
      <w:proofErr w:type="gramEnd"/>
      <w:r w:rsidRPr="00CD28B9">
        <w:t>' =&gt; $</w:t>
      </w:r>
      <w:proofErr w:type="spellStart"/>
      <w:r w:rsidRPr="00CD28B9">
        <w:t>sigma</w:t>
      </w:r>
      <w:proofErr w:type="spellEnd"/>
      <w:r w:rsidRPr="00CD28B9">
        <w:t>,</w:t>
      </w:r>
    </w:p>
    <w:p w14:paraId="6D96CD32" w14:textId="77777777" w:rsidR="00CD28B9" w:rsidRPr="00CD28B9" w:rsidRDefault="00CD28B9" w:rsidP="00CD28B9">
      <w:pPr>
        <w:pStyle w:val="Code"/>
      </w:pPr>
      <w:r w:rsidRPr="00CD28B9">
        <w:t xml:space="preserve">        ':</w:t>
      </w:r>
      <w:proofErr w:type="spellStart"/>
      <w:r w:rsidRPr="00CD28B9">
        <w:t>m'</w:t>
      </w:r>
      <w:proofErr w:type="spellEnd"/>
      <w:r w:rsidRPr="00CD28B9">
        <w:t xml:space="preserve"> =&gt; $m,</w:t>
      </w:r>
    </w:p>
    <w:p w14:paraId="4D4AE83B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':r</w:t>
      </w:r>
      <w:proofErr w:type="gramEnd"/>
      <w:r w:rsidRPr="00CD28B9">
        <w:t>' =&gt; $r,</w:t>
      </w:r>
    </w:p>
    <w:p w14:paraId="4DBBFD05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':e</w:t>
      </w:r>
      <w:proofErr w:type="gramEnd"/>
      <w:r w:rsidRPr="00CD28B9">
        <w:t>' =&gt; $e,</w:t>
      </w:r>
    </w:p>
    <w:p w14:paraId="3FE67DA3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bem</w:t>
      </w:r>
      <w:proofErr w:type="spellEnd"/>
      <w:proofErr w:type="gramEnd"/>
      <w:r w:rsidRPr="00CD28B9">
        <w:t xml:space="preserve">' =&gt; 'Automatisch importiert aus </w:t>
      </w:r>
      <w:proofErr w:type="spellStart"/>
      <w:r w:rsidRPr="00CD28B9">
        <w:t>mtr_leistung</w:t>
      </w:r>
      <w:proofErr w:type="spellEnd"/>
      <w:r w:rsidRPr="00CD28B9">
        <w:t>'</w:t>
      </w:r>
    </w:p>
    <w:p w14:paraId="086EA15F" w14:textId="77777777" w:rsidR="00CD28B9" w:rsidRPr="00CD28B9" w:rsidRDefault="00CD28B9" w:rsidP="00CD28B9">
      <w:pPr>
        <w:pStyle w:val="Code"/>
      </w:pPr>
      <w:r w:rsidRPr="00CD28B9">
        <w:t xml:space="preserve">    ]);</w:t>
      </w:r>
    </w:p>
    <w:p w14:paraId="1731741C" w14:textId="77777777" w:rsidR="00CD28B9" w:rsidRPr="00CD28B9" w:rsidRDefault="00CD28B9" w:rsidP="00CD28B9">
      <w:pPr>
        <w:pStyle w:val="Code"/>
      </w:pPr>
      <w:r w:rsidRPr="00CD28B9">
        <w:t>}</w:t>
      </w:r>
    </w:p>
    <w:p w14:paraId="5F400B4B" w14:textId="77777777" w:rsidR="00CD28B9" w:rsidRPr="00CD28B9" w:rsidRDefault="00CD28B9" w:rsidP="00CD28B9">
      <w:pPr>
        <w:pStyle w:val="Code"/>
      </w:pPr>
    </w:p>
    <w:p w14:paraId="36FE3422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5122C7CE" w14:textId="77777777" w:rsidR="00CD28B9" w:rsidRPr="00CD28B9" w:rsidRDefault="00CD28B9" w:rsidP="00CD28B9">
      <w:pPr>
        <w:pStyle w:val="Code"/>
      </w:pPr>
      <w:r w:rsidRPr="00CD28B9">
        <w:t xml:space="preserve">// 4. Befüllung </w:t>
      </w:r>
      <w:proofErr w:type="spellStart"/>
      <w:r w:rsidRPr="00CD28B9">
        <w:t>frzk_transitions</w:t>
      </w:r>
      <w:proofErr w:type="spellEnd"/>
      <w:r w:rsidRPr="00CD28B9">
        <w:t xml:space="preserve"> (Kippmomente)</w:t>
      </w:r>
    </w:p>
    <w:p w14:paraId="3E58004E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51107B57" w14:textId="77777777" w:rsidR="00CD28B9" w:rsidRPr="00CD28B9" w:rsidRDefault="00CD28B9" w:rsidP="00CD28B9">
      <w:pPr>
        <w:pStyle w:val="Code"/>
      </w:pPr>
      <w:r w:rsidRPr="00CD28B9">
        <w:t xml:space="preserve">$query3 = "SELECT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 xml:space="preserve">, </w:t>
      </w:r>
      <w:proofErr w:type="spellStart"/>
      <w:r w:rsidRPr="00CD28B9">
        <w:t>h_bedeutung</w:t>
      </w:r>
      <w:proofErr w:type="spellEnd"/>
      <w:r w:rsidRPr="00CD28B9">
        <w:t xml:space="preserve">, </w:t>
      </w:r>
      <w:proofErr w:type="spellStart"/>
      <w:r w:rsidRPr="00CD28B9">
        <w:t>dh_dt</w:t>
      </w:r>
      <w:proofErr w:type="spellEnd"/>
      <w:r w:rsidRPr="00CD28B9">
        <w:t xml:space="preserve">, </w:t>
      </w:r>
      <w:proofErr w:type="spellStart"/>
      <w:r w:rsidRPr="00CD28B9">
        <w:t>stabilitaet_score</w:t>
      </w:r>
      <w:proofErr w:type="spellEnd"/>
      <w:r w:rsidRPr="00CD28B9">
        <w:t xml:space="preserve"> </w:t>
      </w:r>
    </w:p>
    <w:p w14:paraId="00588BA1" w14:textId="77777777" w:rsidR="00CD28B9" w:rsidRPr="00CD28B9" w:rsidRDefault="00CD28B9" w:rsidP="00CD28B9">
      <w:pPr>
        <w:pStyle w:val="Code"/>
      </w:pPr>
      <w:r w:rsidRPr="00CD28B9">
        <w:t xml:space="preserve">           FROM </w:t>
      </w:r>
      <w:proofErr w:type="spellStart"/>
      <w:r w:rsidRPr="00CD28B9">
        <w:t>frzk_semantische_dichte</w:t>
      </w:r>
      <w:proofErr w:type="spellEnd"/>
      <w:r w:rsidRPr="00CD28B9">
        <w:t xml:space="preserve"> </w:t>
      </w:r>
    </w:p>
    <w:p w14:paraId="5FF15CDA" w14:textId="77777777" w:rsidR="00CD28B9" w:rsidRPr="00CD28B9" w:rsidRDefault="00CD28B9" w:rsidP="00CD28B9">
      <w:pPr>
        <w:pStyle w:val="Code"/>
      </w:pPr>
      <w:r w:rsidRPr="00CD28B9">
        <w:t xml:space="preserve">           ORDER BY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>";</w:t>
      </w:r>
    </w:p>
    <w:p w14:paraId="49840E55" w14:textId="77777777" w:rsidR="00CD28B9" w:rsidRPr="00CD28B9" w:rsidRDefault="00CD28B9" w:rsidP="00CD28B9">
      <w:pPr>
        <w:pStyle w:val="Code"/>
      </w:pPr>
      <w:r w:rsidRPr="00CD28B9">
        <w:t>$stmt3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r w:rsidRPr="00CD28B9">
        <w:t>query</w:t>
      </w:r>
      <w:proofErr w:type="spellEnd"/>
      <w:r w:rsidRPr="00CD28B9">
        <w:t>($query3);</w:t>
      </w:r>
    </w:p>
    <w:p w14:paraId="6A26B3C2" w14:textId="77777777" w:rsidR="00CD28B9" w:rsidRPr="00CD28B9" w:rsidRDefault="00CD28B9" w:rsidP="00CD28B9">
      <w:pPr>
        <w:pStyle w:val="Code"/>
      </w:pPr>
    </w:p>
    <w:p w14:paraId="69CB145B" w14:textId="77777777" w:rsidR="00CD28B9" w:rsidRPr="00CD28B9" w:rsidRDefault="00CD28B9" w:rsidP="00CD28B9">
      <w:pPr>
        <w:pStyle w:val="Code"/>
      </w:pPr>
      <w:r w:rsidRPr="00CD28B9">
        <w:t>$last = [];</w:t>
      </w:r>
    </w:p>
    <w:p w14:paraId="2ED8E311" w14:textId="77777777" w:rsidR="00CD28B9" w:rsidRPr="00CD28B9" w:rsidRDefault="00CD28B9" w:rsidP="00CD28B9">
      <w:pPr>
        <w:pStyle w:val="Code"/>
      </w:pPr>
      <w:proofErr w:type="spellStart"/>
      <w:r w:rsidRPr="00CD28B9">
        <w:t>foreach</w:t>
      </w:r>
      <w:proofErr w:type="spellEnd"/>
      <w:r w:rsidRPr="00CD28B9">
        <w:t xml:space="preserve"> ($stmt3 </w:t>
      </w:r>
      <w:proofErr w:type="spellStart"/>
      <w:r w:rsidRPr="00CD28B9">
        <w:t>as</w:t>
      </w:r>
      <w:proofErr w:type="spell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) {</w:t>
      </w:r>
    </w:p>
    <w:p w14:paraId="518BCE41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tid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teilnehmer_id</w:t>
      </w:r>
      <w:proofErr w:type="spellEnd"/>
      <w:r w:rsidRPr="00CD28B9">
        <w:t>'];</w:t>
      </w:r>
    </w:p>
    <w:p w14:paraId="7B746D99" w14:textId="77777777" w:rsidR="00CD28B9" w:rsidRPr="00CD28B9" w:rsidRDefault="00CD28B9" w:rsidP="00CD28B9">
      <w:pPr>
        <w:pStyle w:val="Code"/>
      </w:pPr>
      <w:r w:rsidRPr="00CD28B9">
        <w:t xml:space="preserve">    $zeit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zeitpunkt</w:t>
      </w:r>
      <w:proofErr w:type="spellEnd"/>
      <w:r w:rsidRPr="00CD28B9">
        <w:t>'];</w:t>
      </w:r>
    </w:p>
    <w:p w14:paraId="3C9D8C8E" w14:textId="77777777" w:rsidR="00CD28B9" w:rsidRPr="00CD28B9" w:rsidRDefault="00CD28B9" w:rsidP="00CD28B9">
      <w:pPr>
        <w:pStyle w:val="Code"/>
      </w:pPr>
      <w:r w:rsidRPr="00CD28B9">
        <w:t xml:space="preserve">    $</w:t>
      </w:r>
      <w:proofErr w:type="spellStart"/>
      <w:r w:rsidRPr="00CD28B9">
        <w:t>sigma</w:t>
      </w:r>
      <w:proofErr w:type="spellEnd"/>
      <w:r w:rsidRPr="00CD28B9">
        <w:t xml:space="preserve"> =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h_bedeutung</w:t>
      </w:r>
      <w:proofErr w:type="spellEnd"/>
      <w:r w:rsidRPr="00CD28B9">
        <w:t>'];</w:t>
      </w:r>
    </w:p>
    <w:p w14:paraId="0325F4BD" w14:textId="77777777" w:rsidR="00CD28B9" w:rsidRPr="00CD28B9" w:rsidRDefault="00CD28B9" w:rsidP="00CD28B9">
      <w:pPr>
        <w:pStyle w:val="Code"/>
      </w:pPr>
    </w:p>
    <w:p w14:paraId="622A9F45" w14:textId="77777777" w:rsidR="00CD28B9" w:rsidRPr="00CD28B9" w:rsidRDefault="00CD28B9" w:rsidP="00CD28B9">
      <w:pPr>
        <w:pStyle w:val="Code"/>
      </w:pPr>
      <w:r w:rsidRPr="00CD28B9">
        <w:t xml:space="preserve">    </w:t>
      </w:r>
      <w:proofErr w:type="spellStart"/>
      <w:r w:rsidRPr="00CD28B9">
        <w:t>if</w:t>
      </w:r>
      <w:proofErr w:type="spellEnd"/>
      <w:r w:rsidRPr="00CD28B9">
        <w:t xml:space="preserve"> (</w:t>
      </w:r>
      <w:proofErr w:type="spellStart"/>
      <w:r w:rsidRPr="00CD28B9">
        <w:t>isset</w:t>
      </w:r>
      <w:proofErr w:type="spellEnd"/>
      <w:r w:rsidRPr="00CD28B9">
        <w:t>($last[$</w:t>
      </w:r>
      <w:proofErr w:type="spellStart"/>
      <w:r w:rsidRPr="00CD28B9">
        <w:t>tid</w:t>
      </w:r>
      <w:proofErr w:type="spellEnd"/>
      <w:r w:rsidRPr="00CD28B9">
        <w:t>])) {</w:t>
      </w:r>
    </w:p>
    <w:p w14:paraId="182D0525" w14:textId="77777777" w:rsidR="00CD28B9" w:rsidRPr="00CD28B9" w:rsidRDefault="00CD28B9" w:rsidP="00CD28B9">
      <w:pPr>
        <w:pStyle w:val="Code"/>
      </w:pPr>
      <w:r w:rsidRPr="00CD28B9">
        <w:t xml:space="preserve">        $</w:t>
      </w:r>
      <w:proofErr w:type="spellStart"/>
      <w:r w:rsidRPr="00CD28B9">
        <w:t>deltaSigma</w:t>
      </w:r>
      <w:proofErr w:type="spellEnd"/>
      <w:r w:rsidRPr="00CD28B9">
        <w:t xml:space="preserve"> = </w:t>
      </w:r>
      <w:proofErr w:type="spellStart"/>
      <w:proofErr w:type="gramStart"/>
      <w:r w:rsidRPr="00CD28B9">
        <w:t>abs</w:t>
      </w:r>
      <w:proofErr w:type="spellEnd"/>
      <w:r w:rsidRPr="00CD28B9">
        <w:t>(</w:t>
      </w:r>
      <w:proofErr w:type="gramEnd"/>
      <w:r w:rsidRPr="00CD28B9">
        <w:t>$</w:t>
      </w:r>
      <w:proofErr w:type="spellStart"/>
      <w:r w:rsidRPr="00CD28B9">
        <w:t>sigma</w:t>
      </w:r>
      <w:proofErr w:type="spellEnd"/>
      <w:r w:rsidRPr="00CD28B9">
        <w:t xml:space="preserve"> - $last[$</w:t>
      </w:r>
      <w:proofErr w:type="spellStart"/>
      <w:r w:rsidRPr="00CD28B9">
        <w:t>tid</w:t>
      </w:r>
      <w:proofErr w:type="spellEnd"/>
      <w:r w:rsidRPr="00CD28B9">
        <w:t>]['</w:t>
      </w:r>
      <w:proofErr w:type="spellStart"/>
      <w:r w:rsidRPr="00CD28B9">
        <w:t>sigma</w:t>
      </w:r>
      <w:proofErr w:type="spellEnd"/>
      <w:r w:rsidRPr="00CD28B9">
        <w:t>']);</w:t>
      </w:r>
    </w:p>
    <w:p w14:paraId="122B1637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spellStart"/>
      <w:r w:rsidRPr="00CD28B9">
        <w:t>if</w:t>
      </w:r>
      <w:proofErr w:type="spellEnd"/>
      <w:r w:rsidRPr="00CD28B9">
        <w:t xml:space="preserve"> ($</w:t>
      </w:r>
      <w:proofErr w:type="spellStart"/>
      <w:r w:rsidRPr="00CD28B9">
        <w:t>deltaSigma</w:t>
      </w:r>
      <w:proofErr w:type="spellEnd"/>
      <w:r w:rsidRPr="00CD28B9">
        <w:t xml:space="preserve"> &gt; 0.5) </w:t>
      </w:r>
      <w:proofErr w:type="gramStart"/>
      <w:r w:rsidRPr="00CD28B9">
        <w:t>{ /</w:t>
      </w:r>
      <w:proofErr w:type="gramEnd"/>
      <w:r w:rsidRPr="00CD28B9">
        <w:t>/ Schwellwert für Transition</w:t>
      </w:r>
    </w:p>
    <w:p w14:paraId="19FFF12F" w14:textId="77777777" w:rsidR="00CD28B9" w:rsidRPr="00CD28B9" w:rsidRDefault="00CD28B9" w:rsidP="00CD28B9">
      <w:pPr>
        <w:pStyle w:val="Code"/>
      </w:pPr>
      <w:r w:rsidRPr="00CD28B9">
        <w:t xml:space="preserve">            $insert3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proofErr w:type="gramStart"/>
      <w:r w:rsidRPr="00CD28B9">
        <w:t>prepare</w:t>
      </w:r>
      <w:proofErr w:type="spellEnd"/>
      <w:r w:rsidRPr="00CD28B9">
        <w:t>(</w:t>
      </w:r>
      <w:proofErr w:type="gramEnd"/>
      <w:r w:rsidRPr="00CD28B9">
        <w:t>"</w:t>
      </w:r>
    </w:p>
    <w:p w14:paraId="0AD44A34" w14:textId="77777777" w:rsidR="00CD28B9" w:rsidRPr="00CD28B9" w:rsidRDefault="00CD28B9" w:rsidP="00CD28B9">
      <w:pPr>
        <w:pStyle w:val="Code"/>
      </w:pPr>
      <w:r w:rsidRPr="00CD28B9">
        <w:t xml:space="preserve">                INSERT INTO </w:t>
      </w:r>
      <w:proofErr w:type="spellStart"/>
      <w:r w:rsidRPr="00CD28B9">
        <w:t>frzk_transitions</w:t>
      </w:r>
      <w:proofErr w:type="spellEnd"/>
      <w:r w:rsidRPr="00CD28B9">
        <w:t xml:space="preserve"> </w:t>
      </w:r>
    </w:p>
    <w:p w14:paraId="0D2F743A" w14:textId="77777777" w:rsidR="00CD28B9" w:rsidRPr="00CD28B9" w:rsidRDefault="00CD28B9" w:rsidP="00CD28B9">
      <w:pPr>
        <w:pStyle w:val="Code"/>
      </w:pPr>
      <w:r w:rsidRPr="00CD28B9">
        <w:t xml:space="preserve">                (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zeitpunkt</w:t>
      </w:r>
      <w:proofErr w:type="spellEnd"/>
      <w:r w:rsidRPr="00CD28B9">
        <w:t xml:space="preserve">, typ, </w:t>
      </w:r>
      <w:proofErr w:type="spellStart"/>
      <w:r w:rsidRPr="00CD28B9">
        <w:t>indikator_score</w:t>
      </w:r>
      <w:proofErr w:type="spellEnd"/>
      <w:r w:rsidRPr="00CD28B9">
        <w:t xml:space="preserve">, </w:t>
      </w:r>
      <w:proofErr w:type="spellStart"/>
      <w:r w:rsidRPr="00CD28B9">
        <w:t>kommentar</w:t>
      </w:r>
      <w:proofErr w:type="spellEnd"/>
      <w:r w:rsidRPr="00CD28B9">
        <w:t xml:space="preserve">) </w:t>
      </w:r>
    </w:p>
    <w:p w14:paraId="708A858C" w14:textId="77777777" w:rsidR="00CD28B9" w:rsidRPr="00CD28B9" w:rsidRDefault="00CD28B9" w:rsidP="00CD28B9">
      <w:pPr>
        <w:pStyle w:val="Code"/>
      </w:pPr>
      <w:r w:rsidRPr="00CD28B9">
        <w:t xml:space="preserve">                VALUES </w:t>
      </w:r>
      <w:proofErr w:type="gramStart"/>
      <w:r w:rsidRPr="00CD28B9">
        <w:t>(:</w:t>
      </w:r>
      <w:proofErr w:type="spellStart"/>
      <w:r w:rsidRPr="00CD28B9">
        <w:t>tid</w:t>
      </w:r>
      <w:proofErr w:type="spellEnd"/>
      <w:proofErr w:type="gramEnd"/>
      <w:r w:rsidRPr="00CD28B9">
        <w:t>, :zeit, :typ, :score, :komm)</w:t>
      </w:r>
    </w:p>
    <w:p w14:paraId="0D3239B5" w14:textId="77777777" w:rsidR="00CD28B9" w:rsidRPr="00CD28B9" w:rsidRDefault="00CD28B9" w:rsidP="00CD28B9">
      <w:pPr>
        <w:pStyle w:val="Code"/>
      </w:pPr>
      <w:r w:rsidRPr="00CD28B9">
        <w:t xml:space="preserve">            ");</w:t>
      </w:r>
    </w:p>
    <w:p w14:paraId="5ADC9351" w14:textId="77777777" w:rsidR="00CD28B9" w:rsidRPr="00CD28B9" w:rsidRDefault="00CD28B9" w:rsidP="00CD28B9">
      <w:pPr>
        <w:pStyle w:val="Code"/>
      </w:pPr>
      <w:r w:rsidRPr="00CD28B9">
        <w:t xml:space="preserve">            $insert3-&gt;</w:t>
      </w:r>
      <w:proofErr w:type="spellStart"/>
      <w:proofErr w:type="gramStart"/>
      <w:r w:rsidRPr="00CD28B9">
        <w:t>execute</w:t>
      </w:r>
      <w:proofErr w:type="spellEnd"/>
      <w:r w:rsidRPr="00CD28B9">
        <w:t>(</w:t>
      </w:r>
      <w:proofErr w:type="gramEnd"/>
      <w:r w:rsidRPr="00CD28B9">
        <w:t>[</w:t>
      </w:r>
    </w:p>
    <w:p w14:paraId="5B0C7DF7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</w:t>
      </w:r>
      <w:proofErr w:type="spellStart"/>
      <w:r w:rsidRPr="00CD28B9">
        <w:t>tid</w:t>
      </w:r>
      <w:proofErr w:type="spellEnd"/>
      <w:proofErr w:type="gramEnd"/>
      <w:r w:rsidRPr="00CD28B9">
        <w:t>' =&gt; $</w:t>
      </w:r>
      <w:proofErr w:type="spellStart"/>
      <w:r w:rsidRPr="00CD28B9">
        <w:t>tid</w:t>
      </w:r>
      <w:proofErr w:type="spellEnd"/>
      <w:r w:rsidRPr="00CD28B9">
        <w:t>,</w:t>
      </w:r>
    </w:p>
    <w:p w14:paraId="09494A05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':zeit</w:t>
      </w:r>
      <w:proofErr w:type="gramEnd"/>
      <w:r w:rsidRPr="00CD28B9">
        <w:t>' =&gt; $zeit,</w:t>
      </w:r>
    </w:p>
    <w:p w14:paraId="5BA95AC3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':typ</w:t>
      </w:r>
      <w:proofErr w:type="gramEnd"/>
      <w:r w:rsidRPr="00CD28B9">
        <w:t>' =&gt; 'Bedeutungswechsel',</w:t>
      </w:r>
    </w:p>
    <w:p w14:paraId="0B0BC67B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':score</w:t>
      </w:r>
      <w:proofErr w:type="gramEnd"/>
      <w:r w:rsidRPr="00CD28B9">
        <w:t>' =&gt; $</w:t>
      </w:r>
      <w:proofErr w:type="spellStart"/>
      <w:r w:rsidRPr="00CD28B9">
        <w:t>deltaSigma</w:t>
      </w:r>
      <w:proofErr w:type="spellEnd"/>
      <w:r w:rsidRPr="00CD28B9">
        <w:t>,</w:t>
      </w:r>
    </w:p>
    <w:p w14:paraId="5DCA15C7" w14:textId="77777777" w:rsidR="00CD28B9" w:rsidRPr="00CD28B9" w:rsidRDefault="00CD28B9" w:rsidP="00CD28B9">
      <w:pPr>
        <w:pStyle w:val="Code"/>
      </w:pPr>
      <w:r w:rsidRPr="00CD28B9">
        <w:t xml:space="preserve">                </w:t>
      </w:r>
      <w:proofErr w:type="gramStart"/>
      <w:r w:rsidRPr="00CD28B9">
        <w:t>':komm</w:t>
      </w:r>
      <w:proofErr w:type="gramEnd"/>
      <w:r w:rsidRPr="00CD28B9">
        <w:t>' =&gt; '</w:t>
      </w:r>
      <w:proofErr w:type="spellStart"/>
      <w:r w:rsidRPr="00CD28B9">
        <w:t>Δσ</w:t>
      </w:r>
      <w:proofErr w:type="spellEnd"/>
      <w:r w:rsidRPr="00CD28B9">
        <w:t xml:space="preserve"> &gt; 0.5 erkannt'</w:t>
      </w:r>
    </w:p>
    <w:p w14:paraId="2CB25CDE" w14:textId="77777777" w:rsidR="00CD28B9" w:rsidRPr="00CD28B9" w:rsidRDefault="00CD28B9" w:rsidP="00CD28B9">
      <w:pPr>
        <w:pStyle w:val="Code"/>
      </w:pPr>
      <w:r w:rsidRPr="00CD28B9">
        <w:t xml:space="preserve">            ]);</w:t>
      </w:r>
    </w:p>
    <w:p w14:paraId="51A187DD" w14:textId="77777777" w:rsidR="00CD28B9" w:rsidRPr="00CD28B9" w:rsidRDefault="00CD28B9" w:rsidP="00CD28B9">
      <w:pPr>
        <w:pStyle w:val="Code"/>
      </w:pPr>
      <w:r w:rsidRPr="00CD28B9">
        <w:t xml:space="preserve">        }</w:t>
      </w:r>
    </w:p>
    <w:p w14:paraId="3CE6139C" w14:textId="77777777" w:rsidR="00CD28B9" w:rsidRPr="00CD28B9" w:rsidRDefault="00CD28B9" w:rsidP="00CD28B9">
      <w:pPr>
        <w:pStyle w:val="Code"/>
      </w:pPr>
      <w:r w:rsidRPr="00CD28B9">
        <w:t xml:space="preserve">    }</w:t>
      </w:r>
    </w:p>
    <w:p w14:paraId="618B17D8" w14:textId="77777777" w:rsidR="00CD28B9" w:rsidRPr="00CD28B9" w:rsidRDefault="00CD28B9" w:rsidP="00CD28B9">
      <w:pPr>
        <w:pStyle w:val="Code"/>
      </w:pPr>
      <w:r w:rsidRPr="00CD28B9">
        <w:t xml:space="preserve">    $last[$</w:t>
      </w:r>
      <w:proofErr w:type="spellStart"/>
      <w:r w:rsidRPr="00CD28B9">
        <w:t>tid</w:t>
      </w:r>
      <w:proofErr w:type="spellEnd"/>
      <w:r w:rsidRPr="00CD28B9">
        <w:t>] = ['</w:t>
      </w:r>
      <w:proofErr w:type="spellStart"/>
      <w:r w:rsidRPr="00CD28B9">
        <w:t>sigma</w:t>
      </w:r>
      <w:proofErr w:type="spellEnd"/>
      <w:r w:rsidRPr="00CD28B9">
        <w:t>' =&gt; $</w:t>
      </w:r>
      <w:proofErr w:type="spellStart"/>
      <w:r w:rsidRPr="00CD28B9">
        <w:t>sigma</w:t>
      </w:r>
      <w:proofErr w:type="spellEnd"/>
      <w:r w:rsidRPr="00CD28B9">
        <w:t>];</w:t>
      </w:r>
    </w:p>
    <w:p w14:paraId="301EA0F2" w14:textId="77777777" w:rsidR="00CD28B9" w:rsidRPr="00CD28B9" w:rsidRDefault="00CD28B9" w:rsidP="00CD28B9">
      <w:pPr>
        <w:pStyle w:val="Code"/>
      </w:pPr>
      <w:r w:rsidRPr="00CD28B9">
        <w:t>}</w:t>
      </w:r>
    </w:p>
    <w:p w14:paraId="221137D6" w14:textId="77777777" w:rsidR="00CD28B9" w:rsidRPr="00CD28B9" w:rsidRDefault="00CD28B9" w:rsidP="00CD28B9">
      <w:pPr>
        <w:pStyle w:val="Code"/>
      </w:pPr>
    </w:p>
    <w:p w14:paraId="0997D101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2039D90D" w14:textId="77777777" w:rsidR="00CD28B9" w:rsidRPr="00CD28B9" w:rsidRDefault="00CD28B9" w:rsidP="00CD28B9">
      <w:pPr>
        <w:pStyle w:val="Code"/>
      </w:pPr>
      <w:r w:rsidRPr="00CD28B9">
        <w:t xml:space="preserve">// 5. Befüllung </w:t>
      </w:r>
      <w:proofErr w:type="spellStart"/>
      <w:r w:rsidRPr="00CD28B9">
        <w:t>frzk_reflexion</w:t>
      </w:r>
      <w:proofErr w:type="spellEnd"/>
      <w:r w:rsidRPr="00CD28B9">
        <w:t xml:space="preserve"> (Meta-Ebene)</w:t>
      </w:r>
    </w:p>
    <w:p w14:paraId="66487859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053DEA1E" w14:textId="77777777" w:rsidR="00CD28B9" w:rsidRPr="00CD28B9" w:rsidRDefault="00CD28B9" w:rsidP="00CD28B9">
      <w:pPr>
        <w:pStyle w:val="Code"/>
      </w:pPr>
      <w:r w:rsidRPr="00CD28B9">
        <w:t>// Hier ein Dummy-Import: z. B. Lehrkraft-Rückmeldungen als Ebene "Lehrkraft"</w:t>
      </w:r>
    </w:p>
    <w:p w14:paraId="334B3713" w14:textId="77777777" w:rsidR="00CD28B9" w:rsidRPr="00CD28B9" w:rsidRDefault="00CD28B9" w:rsidP="00CD28B9">
      <w:pPr>
        <w:pStyle w:val="Code"/>
      </w:pPr>
      <w:r w:rsidRPr="00CD28B9">
        <w:t xml:space="preserve">$query4 = "SELECT </w:t>
      </w:r>
      <w:proofErr w:type="spellStart"/>
      <w:r w:rsidRPr="00CD28B9">
        <w:t>id</w:t>
      </w:r>
      <w:proofErr w:type="spellEnd"/>
      <w:r w:rsidRPr="00CD28B9">
        <w:t xml:space="preserve">, 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datum</w:t>
      </w:r>
      <w:proofErr w:type="spellEnd"/>
      <w:r w:rsidRPr="00CD28B9">
        <w:t xml:space="preserve">, </w:t>
      </w:r>
      <w:proofErr w:type="spellStart"/>
      <w:r w:rsidRPr="00CD28B9">
        <w:t>rueckmeldung</w:t>
      </w:r>
      <w:proofErr w:type="spellEnd"/>
      <w:r w:rsidRPr="00CD28B9">
        <w:t xml:space="preserve"> </w:t>
      </w:r>
    </w:p>
    <w:p w14:paraId="678C93E4" w14:textId="77777777" w:rsidR="00CD28B9" w:rsidRPr="00CD28B9" w:rsidRDefault="00CD28B9" w:rsidP="00CD28B9">
      <w:pPr>
        <w:pStyle w:val="Code"/>
      </w:pPr>
      <w:r w:rsidRPr="00CD28B9">
        <w:t xml:space="preserve">           FROM </w:t>
      </w:r>
      <w:proofErr w:type="spellStart"/>
      <w:r w:rsidRPr="00CD28B9">
        <w:t>mtr_rueckkopplung_lehrkraft_lesson</w:t>
      </w:r>
      <w:proofErr w:type="spellEnd"/>
      <w:r w:rsidRPr="00CD28B9">
        <w:t>";</w:t>
      </w:r>
    </w:p>
    <w:p w14:paraId="17127051" w14:textId="77777777" w:rsidR="00CD28B9" w:rsidRPr="00CD28B9" w:rsidRDefault="00CD28B9" w:rsidP="00CD28B9">
      <w:pPr>
        <w:pStyle w:val="Code"/>
      </w:pPr>
      <w:r w:rsidRPr="00CD28B9">
        <w:t>$stmt4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r w:rsidRPr="00CD28B9">
        <w:t>query</w:t>
      </w:r>
      <w:proofErr w:type="spellEnd"/>
      <w:r w:rsidRPr="00CD28B9">
        <w:t>($query4);</w:t>
      </w:r>
    </w:p>
    <w:p w14:paraId="396B88C7" w14:textId="77777777" w:rsidR="00CD28B9" w:rsidRPr="00CD28B9" w:rsidRDefault="00CD28B9" w:rsidP="00CD28B9">
      <w:pPr>
        <w:pStyle w:val="Code"/>
      </w:pPr>
    </w:p>
    <w:p w14:paraId="6D6AFA5B" w14:textId="77777777" w:rsidR="00CD28B9" w:rsidRPr="00CD28B9" w:rsidRDefault="00CD28B9" w:rsidP="00CD28B9">
      <w:pPr>
        <w:pStyle w:val="Code"/>
      </w:pPr>
      <w:proofErr w:type="spellStart"/>
      <w:r w:rsidRPr="00CD28B9">
        <w:t>foreach</w:t>
      </w:r>
      <w:proofErr w:type="spellEnd"/>
      <w:r w:rsidRPr="00CD28B9">
        <w:t xml:space="preserve"> ($stmt4 </w:t>
      </w:r>
      <w:proofErr w:type="spellStart"/>
      <w:r w:rsidRPr="00CD28B9">
        <w:t>as</w:t>
      </w:r>
      <w:proofErr w:type="spell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) {</w:t>
      </w:r>
    </w:p>
    <w:p w14:paraId="3C135A83" w14:textId="77777777" w:rsidR="00CD28B9" w:rsidRPr="00CD28B9" w:rsidRDefault="00CD28B9" w:rsidP="00CD28B9">
      <w:pPr>
        <w:pStyle w:val="Code"/>
      </w:pPr>
      <w:r w:rsidRPr="00CD28B9">
        <w:t xml:space="preserve">    $insert4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proofErr w:type="gramStart"/>
      <w:r w:rsidRPr="00CD28B9">
        <w:t>prepare</w:t>
      </w:r>
      <w:proofErr w:type="spellEnd"/>
      <w:r w:rsidRPr="00CD28B9">
        <w:t>(</w:t>
      </w:r>
      <w:proofErr w:type="gramEnd"/>
      <w:r w:rsidRPr="00CD28B9">
        <w:t>"</w:t>
      </w:r>
    </w:p>
    <w:p w14:paraId="4D842B55" w14:textId="77777777" w:rsidR="00CD28B9" w:rsidRPr="00CD28B9" w:rsidRDefault="00CD28B9" w:rsidP="00CD28B9">
      <w:pPr>
        <w:pStyle w:val="Code"/>
      </w:pPr>
      <w:r w:rsidRPr="00CD28B9">
        <w:t xml:space="preserve">        INSERT INTO </w:t>
      </w:r>
      <w:proofErr w:type="spellStart"/>
      <w:r w:rsidRPr="00CD28B9">
        <w:t>frzk_reflexion</w:t>
      </w:r>
      <w:proofErr w:type="spellEnd"/>
      <w:r w:rsidRPr="00CD28B9">
        <w:t xml:space="preserve"> </w:t>
      </w:r>
    </w:p>
    <w:p w14:paraId="627F2A41" w14:textId="77777777" w:rsidR="00CD28B9" w:rsidRPr="00CD28B9" w:rsidRDefault="00CD28B9" w:rsidP="00CD28B9">
      <w:pPr>
        <w:pStyle w:val="Code"/>
      </w:pPr>
      <w:r w:rsidRPr="00CD28B9">
        <w:t xml:space="preserve">        (</w:t>
      </w:r>
      <w:proofErr w:type="spellStart"/>
      <w:r w:rsidRPr="00CD28B9">
        <w:t>teilnehmer_id</w:t>
      </w:r>
      <w:proofErr w:type="spellEnd"/>
      <w:r w:rsidRPr="00CD28B9">
        <w:t xml:space="preserve">, </w:t>
      </w:r>
      <w:proofErr w:type="spellStart"/>
      <w:r w:rsidRPr="00CD28B9">
        <w:t>beobachter_id</w:t>
      </w:r>
      <w:proofErr w:type="spellEnd"/>
      <w:r w:rsidRPr="00CD28B9">
        <w:t xml:space="preserve">, ebene, </w:t>
      </w:r>
      <w:proofErr w:type="spellStart"/>
      <w:r w:rsidRPr="00CD28B9">
        <w:t>datum</w:t>
      </w:r>
      <w:proofErr w:type="spellEnd"/>
      <w:r w:rsidRPr="00CD28B9">
        <w:t xml:space="preserve">, </w:t>
      </w:r>
      <w:proofErr w:type="spellStart"/>
      <w:r w:rsidRPr="00CD28B9">
        <w:t>reflexionstext</w:t>
      </w:r>
      <w:proofErr w:type="spellEnd"/>
      <w:r w:rsidRPr="00CD28B9">
        <w:t xml:space="preserve">) </w:t>
      </w:r>
    </w:p>
    <w:p w14:paraId="4384D94D" w14:textId="77777777" w:rsidR="00CD28B9" w:rsidRPr="00CD28B9" w:rsidRDefault="00CD28B9" w:rsidP="00CD28B9">
      <w:pPr>
        <w:pStyle w:val="Code"/>
      </w:pPr>
      <w:r w:rsidRPr="00CD28B9">
        <w:t xml:space="preserve">        VALUES </w:t>
      </w:r>
      <w:proofErr w:type="gramStart"/>
      <w:r w:rsidRPr="00CD28B9">
        <w:t>(:</w:t>
      </w:r>
      <w:proofErr w:type="spellStart"/>
      <w:r w:rsidRPr="00CD28B9">
        <w:t>tid</w:t>
      </w:r>
      <w:proofErr w:type="spellEnd"/>
      <w:proofErr w:type="gramEnd"/>
      <w:r w:rsidRPr="00CD28B9">
        <w:t>, :</w:t>
      </w:r>
      <w:proofErr w:type="spellStart"/>
      <w:r w:rsidRPr="00CD28B9">
        <w:t>bid</w:t>
      </w:r>
      <w:proofErr w:type="spellEnd"/>
      <w:r w:rsidRPr="00CD28B9">
        <w:t>, :ebene, :</w:t>
      </w:r>
      <w:proofErr w:type="spellStart"/>
      <w:r w:rsidRPr="00CD28B9">
        <w:t>datum</w:t>
      </w:r>
      <w:proofErr w:type="spellEnd"/>
      <w:r w:rsidRPr="00CD28B9">
        <w:t>, :</w:t>
      </w:r>
      <w:proofErr w:type="spellStart"/>
      <w:r w:rsidRPr="00CD28B9">
        <w:t>text</w:t>
      </w:r>
      <w:proofErr w:type="spellEnd"/>
      <w:r w:rsidRPr="00CD28B9">
        <w:t>)</w:t>
      </w:r>
    </w:p>
    <w:p w14:paraId="5A914912" w14:textId="77777777" w:rsidR="00CD28B9" w:rsidRPr="00CD28B9" w:rsidRDefault="00CD28B9" w:rsidP="00CD28B9">
      <w:pPr>
        <w:pStyle w:val="Code"/>
      </w:pPr>
      <w:r w:rsidRPr="00CD28B9">
        <w:t xml:space="preserve">    ");</w:t>
      </w:r>
    </w:p>
    <w:p w14:paraId="12AD192C" w14:textId="77777777" w:rsidR="00CD28B9" w:rsidRPr="00CD28B9" w:rsidRDefault="00CD28B9" w:rsidP="00CD28B9">
      <w:pPr>
        <w:pStyle w:val="Code"/>
      </w:pPr>
      <w:r w:rsidRPr="00CD28B9">
        <w:t xml:space="preserve">    $insert4-&gt;</w:t>
      </w:r>
      <w:proofErr w:type="spellStart"/>
      <w:proofErr w:type="gramStart"/>
      <w:r w:rsidRPr="00CD28B9">
        <w:t>execute</w:t>
      </w:r>
      <w:proofErr w:type="spellEnd"/>
      <w:r w:rsidRPr="00CD28B9">
        <w:t>(</w:t>
      </w:r>
      <w:proofErr w:type="gramEnd"/>
      <w:r w:rsidRPr="00CD28B9">
        <w:t>[</w:t>
      </w:r>
    </w:p>
    <w:p w14:paraId="15AB7A77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tid</w:t>
      </w:r>
      <w:proofErr w:type="spellEnd"/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teilnehmer_id</w:t>
      </w:r>
      <w:proofErr w:type="spellEnd"/>
      <w:r w:rsidRPr="00CD28B9">
        <w:t>'],</w:t>
      </w:r>
    </w:p>
    <w:p w14:paraId="6E85D3A9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bid</w:t>
      </w:r>
      <w:proofErr w:type="spellEnd"/>
      <w:proofErr w:type="gramEnd"/>
      <w:r w:rsidRPr="00CD28B9">
        <w:t>' =&gt; 1, // ID der Lehrkraft (Dummy, anpassen)</w:t>
      </w:r>
    </w:p>
    <w:p w14:paraId="1F15EF96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':ebene</w:t>
      </w:r>
      <w:proofErr w:type="gramEnd"/>
      <w:r w:rsidRPr="00CD28B9">
        <w:t>' =&gt; 'Lehrkraft',</w:t>
      </w:r>
    </w:p>
    <w:p w14:paraId="27950444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datum</w:t>
      </w:r>
      <w:proofErr w:type="spellEnd"/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datum</w:t>
      </w:r>
      <w:proofErr w:type="spellEnd"/>
      <w:r w:rsidRPr="00CD28B9">
        <w:t>'],</w:t>
      </w:r>
    </w:p>
    <w:p w14:paraId="1AD17614" w14:textId="77777777" w:rsidR="00CD28B9" w:rsidRPr="00CD28B9" w:rsidRDefault="00CD28B9" w:rsidP="00CD28B9">
      <w:pPr>
        <w:pStyle w:val="Code"/>
      </w:pPr>
      <w:r w:rsidRPr="00CD28B9">
        <w:t xml:space="preserve">        ':</w:t>
      </w:r>
      <w:proofErr w:type="spellStart"/>
      <w:r w:rsidRPr="00CD28B9">
        <w:t>text</w:t>
      </w:r>
      <w:proofErr w:type="spell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rueckmeldung</w:t>
      </w:r>
      <w:proofErr w:type="spellEnd"/>
      <w:r w:rsidRPr="00CD28B9">
        <w:t>']</w:t>
      </w:r>
    </w:p>
    <w:p w14:paraId="70AB9AC7" w14:textId="77777777" w:rsidR="00CD28B9" w:rsidRPr="00CD28B9" w:rsidRDefault="00CD28B9" w:rsidP="00CD28B9">
      <w:pPr>
        <w:pStyle w:val="Code"/>
      </w:pPr>
      <w:r w:rsidRPr="00CD28B9">
        <w:t xml:space="preserve">    ]);</w:t>
      </w:r>
    </w:p>
    <w:p w14:paraId="025DC95F" w14:textId="77777777" w:rsidR="00CD28B9" w:rsidRPr="00CD28B9" w:rsidRDefault="00CD28B9" w:rsidP="00CD28B9">
      <w:pPr>
        <w:pStyle w:val="Code"/>
      </w:pPr>
      <w:r w:rsidRPr="00CD28B9">
        <w:t>}</w:t>
      </w:r>
    </w:p>
    <w:p w14:paraId="6302E567" w14:textId="77777777" w:rsidR="00CD28B9" w:rsidRPr="00CD28B9" w:rsidRDefault="00CD28B9" w:rsidP="00CD28B9">
      <w:pPr>
        <w:pStyle w:val="Code"/>
      </w:pPr>
    </w:p>
    <w:p w14:paraId="01277A7D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6292BE43" w14:textId="77777777" w:rsidR="00CD28B9" w:rsidRPr="00CD28B9" w:rsidRDefault="00CD28B9" w:rsidP="00CD28B9">
      <w:pPr>
        <w:pStyle w:val="Code"/>
      </w:pPr>
      <w:r w:rsidRPr="00CD28B9">
        <w:t xml:space="preserve">// 6. Befüllung </w:t>
      </w:r>
      <w:proofErr w:type="spellStart"/>
      <w:r w:rsidRPr="00CD28B9">
        <w:t>frzk_interdependenz</w:t>
      </w:r>
      <w:proofErr w:type="spellEnd"/>
      <w:r w:rsidRPr="00CD28B9">
        <w:t xml:space="preserve"> (Korrelationen)</w:t>
      </w:r>
    </w:p>
    <w:p w14:paraId="3299FAAA" w14:textId="77777777" w:rsidR="00CD28B9" w:rsidRPr="00CD28B9" w:rsidRDefault="00CD28B9" w:rsidP="00CD28B9">
      <w:pPr>
        <w:pStyle w:val="Code"/>
      </w:pPr>
      <w:r w:rsidRPr="00CD28B9">
        <w:t>// ===================================================</w:t>
      </w:r>
    </w:p>
    <w:p w14:paraId="58322765" w14:textId="77777777" w:rsidR="00CD28B9" w:rsidRPr="00CD28B9" w:rsidRDefault="00CD28B9" w:rsidP="00CD28B9">
      <w:pPr>
        <w:pStyle w:val="Code"/>
      </w:pPr>
      <w:r w:rsidRPr="00CD28B9">
        <w:t>// Vereinfachtes Beispiel: Mittelwerte pro Teilnehmer berechnen</w:t>
      </w:r>
    </w:p>
    <w:p w14:paraId="171E2D27" w14:textId="77777777" w:rsidR="00CD28B9" w:rsidRPr="00CD28B9" w:rsidRDefault="00CD28B9" w:rsidP="00CD28B9">
      <w:pPr>
        <w:pStyle w:val="Code"/>
      </w:pPr>
      <w:r w:rsidRPr="00CD28B9">
        <w:t xml:space="preserve">$query5 = "SELECT </w:t>
      </w:r>
      <w:proofErr w:type="spellStart"/>
      <w:proofErr w:type="gramStart"/>
      <w:r w:rsidRPr="00CD28B9">
        <w:t>l.teilnehmer</w:t>
      </w:r>
      <w:proofErr w:type="gramEnd"/>
      <w:r w:rsidRPr="00CD28B9">
        <w:t>_id</w:t>
      </w:r>
      <w:proofErr w:type="spellEnd"/>
      <w:r w:rsidRPr="00CD28B9">
        <w:t>,</w:t>
      </w:r>
    </w:p>
    <w:p w14:paraId="7BB6F460" w14:textId="77777777" w:rsidR="00CD28B9" w:rsidRPr="00CD28B9" w:rsidRDefault="00CD28B9" w:rsidP="00CD28B9">
      <w:pPr>
        <w:pStyle w:val="Code"/>
      </w:pPr>
      <w:r w:rsidRPr="00CD28B9">
        <w:t xml:space="preserve">                  AVG(</w:t>
      </w:r>
      <w:proofErr w:type="spellStart"/>
      <w:proofErr w:type="gramStart"/>
      <w:r w:rsidRPr="00CD28B9">
        <w:t>l.lernfortschritt</w:t>
      </w:r>
      <w:proofErr w:type="spellEnd"/>
      <w:proofErr w:type="gramEnd"/>
      <w:r w:rsidRPr="00CD28B9">
        <w:t xml:space="preserve">) AS </w:t>
      </w:r>
      <w:proofErr w:type="spellStart"/>
      <w:r w:rsidRPr="00CD28B9">
        <w:t>avg_x</w:t>
      </w:r>
      <w:proofErr w:type="spellEnd"/>
      <w:r w:rsidRPr="00CD28B9">
        <w:t>,</w:t>
      </w:r>
    </w:p>
    <w:p w14:paraId="34CA0475" w14:textId="77777777" w:rsidR="00CD28B9" w:rsidRPr="00CD28B9" w:rsidRDefault="00CD28B9" w:rsidP="00CD28B9">
      <w:pPr>
        <w:pStyle w:val="Code"/>
      </w:pPr>
      <w:r w:rsidRPr="00CD28B9">
        <w:t xml:space="preserve">                  AVG(</w:t>
      </w:r>
      <w:proofErr w:type="spellStart"/>
      <w:proofErr w:type="gramStart"/>
      <w:r w:rsidRPr="00CD28B9">
        <w:t>e.interesse</w:t>
      </w:r>
      <w:proofErr w:type="spellEnd"/>
      <w:proofErr w:type="gramEnd"/>
      <w:r w:rsidRPr="00CD28B9">
        <w:t xml:space="preserve">) AS </w:t>
      </w:r>
      <w:proofErr w:type="spellStart"/>
      <w:r w:rsidRPr="00CD28B9">
        <w:t>avg_z</w:t>
      </w:r>
      <w:proofErr w:type="spellEnd"/>
      <w:r w:rsidRPr="00CD28B9">
        <w:t>,</w:t>
      </w:r>
    </w:p>
    <w:p w14:paraId="4519C077" w14:textId="77777777" w:rsidR="00CD28B9" w:rsidRPr="00CD28B9" w:rsidRDefault="00CD28B9" w:rsidP="00CD28B9">
      <w:pPr>
        <w:pStyle w:val="Code"/>
      </w:pPr>
      <w:r w:rsidRPr="00CD28B9">
        <w:t xml:space="preserve">                  AVG(</w:t>
      </w:r>
      <w:proofErr w:type="spellStart"/>
      <w:proofErr w:type="gramStart"/>
      <w:r w:rsidRPr="00CD28B9">
        <w:t>d.methodenvielfalt</w:t>
      </w:r>
      <w:proofErr w:type="spellEnd"/>
      <w:proofErr w:type="gramEnd"/>
      <w:r w:rsidRPr="00CD28B9">
        <w:t xml:space="preserve">) AS </w:t>
      </w:r>
      <w:proofErr w:type="spellStart"/>
      <w:r w:rsidRPr="00CD28B9">
        <w:t>avg_y</w:t>
      </w:r>
      <w:proofErr w:type="spellEnd"/>
    </w:p>
    <w:p w14:paraId="07F96568" w14:textId="77777777" w:rsidR="00CD28B9" w:rsidRPr="00CD28B9" w:rsidRDefault="00CD28B9" w:rsidP="00CD28B9">
      <w:pPr>
        <w:pStyle w:val="Code"/>
      </w:pPr>
      <w:r w:rsidRPr="00CD28B9">
        <w:t xml:space="preserve">           FROM </w:t>
      </w:r>
      <w:proofErr w:type="spellStart"/>
      <w:r w:rsidRPr="00CD28B9">
        <w:t>mtr_leistung</w:t>
      </w:r>
      <w:proofErr w:type="spellEnd"/>
      <w:r w:rsidRPr="00CD28B9">
        <w:t xml:space="preserve"> l</w:t>
      </w:r>
    </w:p>
    <w:p w14:paraId="05B407E6" w14:textId="77777777" w:rsidR="00CD28B9" w:rsidRPr="00CD28B9" w:rsidRDefault="00CD28B9" w:rsidP="00CD28B9">
      <w:pPr>
        <w:pStyle w:val="Code"/>
      </w:pPr>
      <w:r w:rsidRPr="00CD28B9">
        <w:t xml:space="preserve">           JOIN </w:t>
      </w:r>
      <w:proofErr w:type="spellStart"/>
      <w:r w:rsidRPr="00CD28B9">
        <w:t>mtr_emotions</w:t>
      </w:r>
      <w:proofErr w:type="spellEnd"/>
      <w:r w:rsidRPr="00CD28B9">
        <w:t xml:space="preserve"> e ON </w:t>
      </w:r>
      <w:proofErr w:type="spellStart"/>
      <w:proofErr w:type="gramStart"/>
      <w:r w:rsidRPr="00CD28B9">
        <w:t>l.teilnehmer</w:t>
      </w:r>
      <w:proofErr w:type="gramEnd"/>
      <w:r w:rsidRPr="00CD28B9">
        <w:t>_id</w:t>
      </w:r>
      <w:proofErr w:type="spellEnd"/>
      <w:r w:rsidRPr="00CD28B9">
        <w:t xml:space="preserve"> = </w:t>
      </w:r>
      <w:proofErr w:type="spellStart"/>
      <w:r w:rsidRPr="00CD28B9">
        <w:t>e.teilnehmer_id</w:t>
      </w:r>
      <w:proofErr w:type="spellEnd"/>
    </w:p>
    <w:p w14:paraId="669FB01C" w14:textId="77777777" w:rsidR="00CD28B9" w:rsidRPr="00CD28B9" w:rsidRDefault="00CD28B9" w:rsidP="00CD28B9">
      <w:pPr>
        <w:pStyle w:val="Code"/>
      </w:pPr>
      <w:r w:rsidRPr="00CD28B9">
        <w:t xml:space="preserve">           JOIN </w:t>
      </w:r>
      <w:proofErr w:type="spellStart"/>
      <w:r w:rsidRPr="00CD28B9">
        <w:t>mtr_didaktik</w:t>
      </w:r>
      <w:proofErr w:type="spellEnd"/>
      <w:r w:rsidRPr="00CD28B9">
        <w:t xml:space="preserve"> d ON </w:t>
      </w:r>
      <w:proofErr w:type="spellStart"/>
      <w:proofErr w:type="gramStart"/>
      <w:r w:rsidRPr="00CD28B9">
        <w:t>l.teilnehmer</w:t>
      </w:r>
      <w:proofErr w:type="gramEnd"/>
      <w:r w:rsidRPr="00CD28B9">
        <w:t>_id</w:t>
      </w:r>
      <w:proofErr w:type="spellEnd"/>
      <w:r w:rsidRPr="00CD28B9">
        <w:t xml:space="preserve"> = </w:t>
      </w:r>
      <w:proofErr w:type="spellStart"/>
      <w:r w:rsidRPr="00CD28B9">
        <w:t>d.teilnehmer_id</w:t>
      </w:r>
      <w:proofErr w:type="spellEnd"/>
    </w:p>
    <w:p w14:paraId="17340CCC" w14:textId="77777777" w:rsidR="00CD28B9" w:rsidRPr="00CD28B9" w:rsidRDefault="00CD28B9" w:rsidP="00CD28B9">
      <w:pPr>
        <w:pStyle w:val="Code"/>
      </w:pPr>
      <w:r w:rsidRPr="00CD28B9">
        <w:t xml:space="preserve">           GROUP BY </w:t>
      </w:r>
      <w:proofErr w:type="spellStart"/>
      <w:proofErr w:type="gramStart"/>
      <w:r w:rsidRPr="00CD28B9">
        <w:t>l.teilnehmer</w:t>
      </w:r>
      <w:proofErr w:type="gramEnd"/>
      <w:r w:rsidRPr="00CD28B9">
        <w:t>_id</w:t>
      </w:r>
      <w:proofErr w:type="spellEnd"/>
      <w:r w:rsidRPr="00CD28B9">
        <w:t>";</w:t>
      </w:r>
    </w:p>
    <w:p w14:paraId="42DBB3CB" w14:textId="77777777" w:rsidR="00CD28B9" w:rsidRPr="00CD28B9" w:rsidRDefault="00CD28B9" w:rsidP="00CD28B9">
      <w:pPr>
        <w:pStyle w:val="Code"/>
      </w:pPr>
      <w:r w:rsidRPr="00CD28B9">
        <w:t>$stmt5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r w:rsidRPr="00CD28B9">
        <w:t>query</w:t>
      </w:r>
      <w:proofErr w:type="spellEnd"/>
      <w:r w:rsidRPr="00CD28B9">
        <w:t>($query5);</w:t>
      </w:r>
    </w:p>
    <w:p w14:paraId="018D49BE" w14:textId="77777777" w:rsidR="00CD28B9" w:rsidRPr="00CD28B9" w:rsidRDefault="00CD28B9" w:rsidP="00CD28B9">
      <w:pPr>
        <w:pStyle w:val="Code"/>
      </w:pPr>
    </w:p>
    <w:p w14:paraId="2452AD15" w14:textId="77777777" w:rsidR="00CD28B9" w:rsidRPr="00CD28B9" w:rsidRDefault="00CD28B9" w:rsidP="00CD28B9">
      <w:pPr>
        <w:pStyle w:val="Code"/>
      </w:pPr>
      <w:proofErr w:type="spellStart"/>
      <w:r w:rsidRPr="00CD28B9">
        <w:t>foreach</w:t>
      </w:r>
      <w:proofErr w:type="spellEnd"/>
      <w:r w:rsidRPr="00CD28B9">
        <w:t xml:space="preserve"> ($stmt5 </w:t>
      </w:r>
      <w:proofErr w:type="spellStart"/>
      <w:r w:rsidRPr="00CD28B9">
        <w:t>as</w:t>
      </w:r>
      <w:proofErr w:type="spellEnd"/>
      <w:r w:rsidRPr="00CD28B9">
        <w:t xml:space="preserve"> $</w:t>
      </w:r>
      <w:proofErr w:type="spellStart"/>
      <w:r w:rsidRPr="00CD28B9">
        <w:t>row</w:t>
      </w:r>
      <w:proofErr w:type="spellEnd"/>
      <w:r w:rsidRPr="00CD28B9">
        <w:t>) {</w:t>
      </w:r>
    </w:p>
    <w:p w14:paraId="12C6B4CE" w14:textId="77777777" w:rsidR="00CD28B9" w:rsidRPr="00CD28B9" w:rsidRDefault="00CD28B9" w:rsidP="00CD28B9">
      <w:pPr>
        <w:pStyle w:val="Code"/>
      </w:pPr>
      <w:r w:rsidRPr="00CD28B9">
        <w:t xml:space="preserve">    $score = ($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avg_x</w:t>
      </w:r>
      <w:proofErr w:type="spellEnd"/>
      <w:r w:rsidRPr="00CD28B9">
        <w:t>'] +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avg_y</w:t>
      </w:r>
      <w:proofErr w:type="spellEnd"/>
      <w:r w:rsidRPr="00CD28B9">
        <w:t>'] +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avg_z</w:t>
      </w:r>
      <w:proofErr w:type="spellEnd"/>
      <w:r w:rsidRPr="00CD28B9">
        <w:t>']) / 3; // Dummy-Korrelation</w:t>
      </w:r>
    </w:p>
    <w:p w14:paraId="6C130E53" w14:textId="77777777" w:rsidR="00CD28B9" w:rsidRPr="00CD28B9" w:rsidRDefault="00CD28B9" w:rsidP="00CD28B9">
      <w:pPr>
        <w:pStyle w:val="Code"/>
      </w:pPr>
    </w:p>
    <w:p w14:paraId="32197349" w14:textId="77777777" w:rsidR="00CD28B9" w:rsidRPr="00CD28B9" w:rsidRDefault="00CD28B9" w:rsidP="00CD28B9">
      <w:pPr>
        <w:pStyle w:val="Code"/>
      </w:pPr>
      <w:r w:rsidRPr="00CD28B9">
        <w:t xml:space="preserve">    $insert5 = $</w:t>
      </w:r>
      <w:proofErr w:type="spellStart"/>
      <w:r w:rsidRPr="00CD28B9">
        <w:t>pdo</w:t>
      </w:r>
      <w:proofErr w:type="spellEnd"/>
      <w:r w:rsidRPr="00CD28B9">
        <w:t>-&gt;</w:t>
      </w:r>
      <w:proofErr w:type="spellStart"/>
      <w:proofErr w:type="gramStart"/>
      <w:r w:rsidRPr="00CD28B9">
        <w:t>prepare</w:t>
      </w:r>
      <w:proofErr w:type="spellEnd"/>
      <w:r w:rsidRPr="00CD28B9">
        <w:t>(</w:t>
      </w:r>
      <w:proofErr w:type="gramEnd"/>
      <w:r w:rsidRPr="00CD28B9">
        <w:t>"</w:t>
      </w:r>
    </w:p>
    <w:p w14:paraId="156893C2" w14:textId="77777777" w:rsidR="00CD28B9" w:rsidRPr="00CD28B9" w:rsidRDefault="00CD28B9" w:rsidP="00CD28B9">
      <w:pPr>
        <w:pStyle w:val="Code"/>
      </w:pPr>
      <w:r w:rsidRPr="00CD28B9">
        <w:t xml:space="preserve">        INSERT INTO </w:t>
      </w:r>
      <w:proofErr w:type="spellStart"/>
      <w:r w:rsidRPr="00CD28B9">
        <w:t>frzk_interdependenz</w:t>
      </w:r>
      <w:proofErr w:type="spellEnd"/>
    </w:p>
    <w:p w14:paraId="67F943F4" w14:textId="77777777" w:rsidR="00CD28B9" w:rsidRPr="00CD28B9" w:rsidRDefault="00CD28B9" w:rsidP="00CD28B9">
      <w:pPr>
        <w:pStyle w:val="Code"/>
      </w:pPr>
      <w:r w:rsidRPr="00CD28B9">
        <w:t xml:space="preserve">        (</w:t>
      </w:r>
      <w:proofErr w:type="spellStart"/>
      <w:r w:rsidRPr="00CD28B9">
        <w:t>zeitpunkt</w:t>
      </w:r>
      <w:proofErr w:type="spellEnd"/>
      <w:r w:rsidRPr="00CD28B9">
        <w:t xml:space="preserve">, </w:t>
      </w:r>
      <w:proofErr w:type="spellStart"/>
      <w:r w:rsidRPr="00CD28B9">
        <w:t>x_kognition</w:t>
      </w:r>
      <w:proofErr w:type="spellEnd"/>
      <w:r w:rsidRPr="00CD28B9">
        <w:t xml:space="preserve">, </w:t>
      </w:r>
      <w:proofErr w:type="spellStart"/>
      <w:r w:rsidRPr="00CD28B9">
        <w:t>y_sozial</w:t>
      </w:r>
      <w:proofErr w:type="spellEnd"/>
      <w:r w:rsidRPr="00CD28B9">
        <w:t xml:space="preserve">, </w:t>
      </w:r>
      <w:proofErr w:type="spellStart"/>
      <w:r w:rsidRPr="00CD28B9">
        <w:t>z_affektiv</w:t>
      </w:r>
      <w:proofErr w:type="spellEnd"/>
      <w:r w:rsidRPr="00CD28B9">
        <w:t xml:space="preserve">, </w:t>
      </w:r>
      <w:proofErr w:type="spellStart"/>
      <w:r w:rsidRPr="00CD28B9">
        <w:t>h_bedeutung</w:t>
      </w:r>
      <w:proofErr w:type="spellEnd"/>
      <w:r w:rsidRPr="00CD28B9">
        <w:t xml:space="preserve">, korrelationsscore, </w:t>
      </w:r>
      <w:proofErr w:type="spellStart"/>
      <w:r w:rsidRPr="00CD28B9">
        <w:t>methode</w:t>
      </w:r>
      <w:proofErr w:type="spellEnd"/>
      <w:r w:rsidRPr="00CD28B9">
        <w:t xml:space="preserve">) </w:t>
      </w:r>
    </w:p>
    <w:p w14:paraId="60B0D69C" w14:textId="77777777" w:rsidR="00CD28B9" w:rsidRPr="00CD28B9" w:rsidRDefault="00CD28B9" w:rsidP="00CD28B9">
      <w:pPr>
        <w:pStyle w:val="Code"/>
      </w:pPr>
      <w:r w:rsidRPr="00CD28B9">
        <w:t xml:space="preserve">        VALUES (</w:t>
      </w:r>
      <w:proofErr w:type="gramStart"/>
      <w:r w:rsidRPr="00CD28B9">
        <w:t>NOW(</w:t>
      </w:r>
      <w:proofErr w:type="gramEnd"/>
      <w:r w:rsidRPr="00CD28B9">
        <w:t>), :x, :y, :z, :h, :score, :</w:t>
      </w:r>
      <w:proofErr w:type="spellStart"/>
      <w:r w:rsidRPr="00CD28B9">
        <w:t>meth</w:t>
      </w:r>
      <w:proofErr w:type="spellEnd"/>
      <w:r w:rsidRPr="00CD28B9">
        <w:t>)</w:t>
      </w:r>
    </w:p>
    <w:p w14:paraId="7B25F8E2" w14:textId="77777777" w:rsidR="00CD28B9" w:rsidRPr="00CD28B9" w:rsidRDefault="00CD28B9" w:rsidP="00CD28B9">
      <w:pPr>
        <w:pStyle w:val="Code"/>
      </w:pPr>
      <w:r w:rsidRPr="00CD28B9">
        <w:t xml:space="preserve">    ");</w:t>
      </w:r>
    </w:p>
    <w:p w14:paraId="7AC9EA9D" w14:textId="77777777" w:rsidR="00CD28B9" w:rsidRPr="00CD28B9" w:rsidRDefault="00CD28B9" w:rsidP="00CD28B9">
      <w:pPr>
        <w:pStyle w:val="Code"/>
      </w:pPr>
      <w:r w:rsidRPr="00CD28B9">
        <w:t xml:space="preserve">    $insert5-&gt;</w:t>
      </w:r>
      <w:proofErr w:type="spellStart"/>
      <w:proofErr w:type="gramStart"/>
      <w:r w:rsidRPr="00CD28B9">
        <w:t>execute</w:t>
      </w:r>
      <w:proofErr w:type="spellEnd"/>
      <w:r w:rsidRPr="00CD28B9">
        <w:t>(</w:t>
      </w:r>
      <w:proofErr w:type="gramEnd"/>
      <w:r w:rsidRPr="00CD28B9">
        <w:t>[</w:t>
      </w:r>
    </w:p>
    <w:p w14:paraId="2F3A7442" w14:textId="77777777" w:rsidR="00CD28B9" w:rsidRPr="00CD28B9" w:rsidRDefault="00CD28B9" w:rsidP="00CD28B9">
      <w:pPr>
        <w:pStyle w:val="Code"/>
      </w:pPr>
      <w:r w:rsidRPr="00CD28B9">
        <w:t xml:space="preserve">        ':x'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avg_x</w:t>
      </w:r>
      <w:proofErr w:type="spellEnd"/>
      <w:r w:rsidRPr="00CD28B9">
        <w:t>'],</w:t>
      </w:r>
    </w:p>
    <w:p w14:paraId="708ADF1E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':y</w:t>
      </w:r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avg_y</w:t>
      </w:r>
      <w:proofErr w:type="spellEnd"/>
      <w:r w:rsidRPr="00CD28B9">
        <w:t>'],</w:t>
      </w:r>
    </w:p>
    <w:p w14:paraId="1A9E6542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':z</w:t>
      </w:r>
      <w:proofErr w:type="gramEnd"/>
      <w:r w:rsidRPr="00CD28B9">
        <w:t>' =&gt; $</w:t>
      </w:r>
      <w:proofErr w:type="spellStart"/>
      <w:r w:rsidRPr="00CD28B9">
        <w:t>row</w:t>
      </w:r>
      <w:proofErr w:type="spellEnd"/>
      <w:r w:rsidRPr="00CD28B9">
        <w:t>['</w:t>
      </w:r>
      <w:proofErr w:type="spellStart"/>
      <w:r w:rsidRPr="00CD28B9">
        <w:t>avg_z</w:t>
      </w:r>
      <w:proofErr w:type="spellEnd"/>
      <w:r w:rsidRPr="00CD28B9">
        <w:t>'],</w:t>
      </w:r>
    </w:p>
    <w:p w14:paraId="499F430F" w14:textId="77777777" w:rsidR="00CD28B9" w:rsidRPr="00CD28B9" w:rsidRDefault="00CD28B9" w:rsidP="00CD28B9">
      <w:pPr>
        <w:pStyle w:val="Code"/>
      </w:pPr>
      <w:r w:rsidRPr="00CD28B9">
        <w:t xml:space="preserve">        ':h' =&gt; $score,</w:t>
      </w:r>
    </w:p>
    <w:p w14:paraId="7DDC651F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':score</w:t>
      </w:r>
      <w:proofErr w:type="gramEnd"/>
      <w:r w:rsidRPr="00CD28B9">
        <w:t>' =&gt; $score,</w:t>
      </w:r>
    </w:p>
    <w:p w14:paraId="0B204BD4" w14:textId="77777777" w:rsidR="00CD28B9" w:rsidRPr="00CD28B9" w:rsidRDefault="00CD28B9" w:rsidP="00CD28B9">
      <w:pPr>
        <w:pStyle w:val="Code"/>
      </w:pPr>
      <w:r w:rsidRPr="00CD28B9">
        <w:t xml:space="preserve">        </w:t>
      </w:r>
      <w:proofErr w:type="gramStart"/>
      <w:r w:rsidRPr="00CD28B9">
        <w:t>':</w:t>
      </w:r>
      <w:proofErr w:type="spellStart"/>
      <w:r w:rsidRPr="00CD28B9">
        <w:t>meth</w:t>
      </w:r>
      <w:proofErr w:type="spellEnd"/>
      <w:proofErr w:type="gramEnd"/>
      <w:r w:rsidRPr="00CD28B9">
        <w:t>' =&gt; '</w:t>
      </w:r>
      <w:proofErr w:type="spellStart"/>
      <w:r w:rsidRPr="00CD28B9">
        <w:t>Mittelwertdummy</w:t>
      </w:r>
      <w:proofErr w:type="spellEnd"/>
      <w:r w:rsidRPr="00CD28B9">
        <w:t xml:space="preserve"> (noch ersetzen durch echte Korrelationsanalyse)'</w:t>
      </w:r>
    </w:p>
    <w:p w14:paraId="7109B757" w14:textId="77777777" w:rsidR="00CD28B9" w:rsidRPr="00CD28B9" w:rsidRDefault="00CD28B9" w:rsidP="00CD28B9">
      <w:pPr>
        <w:pStyle w:val="Code"/>
      </w:pPr>
      <w:r w:rsidRPr="00CD28B9">
        <w:t xml:space="preserve">    ]);</w:t>
      </w:r>
    </w:p>
    <w:p w14:paraId="1CCB6EB5" w14:textId="77777777" w:rsidR="00CD28B9" w:rsidRPr="00CD28B9" w:rsidRDefault="00CD28B9" w:rsidP="00CD28B9">
      <w:pPr>
        <w:pStyle w:val="Code"/>
      </w:pPr>
      <w:r w:rsidRPr="00CD28B9">
        <w:t>}</w:t>
      </w:r>
    </w:p>
    <w:p w14:paraId="4362D106" w14:textId="77777777" w:rsidR="00CD28B9" w:rsidRPr="00CD28B9" w:rsidRDefault="00CD28B9" w:rsidP="00CD28B9">
      <w:pPr>
        <w:pStyle w:val="Code"/>
      </w:pPr>
    </w:p>
    <w:p w14:paraId="5D1F40FF" w14:textId="40F9A0A8" w:rsidR="00CD28B9" w:rsidRPr="007F13EB" w:rsidRDefault="00CD28B9" w:rsidP="00CD28B9">
      <w:pPr>
        <w:pStyle w:val="Code"/>
      </w:pPr>
      <w:r w:rsidRPr="00CD28B9">
        <w:t xml:space="preserve">echo "Alle FRZK-Tabellen erfolgreich </w:t>
      </w:r>
      <w:proofErr w:type="gramStart"/>
      <w:r w:rsidRPr="00CD28B9">
        <w:t>befüllt!\</w:t>
      </w:r>
      <w:proofErr w:type="gramEnd"/>
      <w:r w:rsidRPr="00CD28B9">
        <w:t>n";</w:t>
      </w:r>
    </w:p>
    <w:p w14:paraId="689E426C" w14:textId="140DAF13" w:rsidR="00106528" w:rsidRDefault="00106528" w:rsidP="00CD28B9">
      <w:pPr>
        <w:pStyle w:val="Code"/>
        <w:rPr>
          <w:rStyle w:val="IntensiveHervorhebung"/>
          <w:i w:val="0"/>
          <w:iCs w:val="0"/>
          <w:color w:val="auto"/>
        </w:rPr>
      </w:pPr>
    </w:p>
    <w:p w14:paraId="139818D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&lt;?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php</w:t>
      </w:r>
      <w:proofErr w:type="spellEnd"/>
    </w:p>
    <w:p w14:paraId="4CFEAD3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</w:t>
      </w:r>
    </w:p>
    <w:p w14:paraId="6147725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FRZK-Erweiterung: Automatische Befüllung neuer Tabellen aus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icas.sql</w:t>
      </w:r>
      <w:proofErr w:type="spellEnd"/>
    </w:p>
    <w:p w14:paraId="0CFA544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Autor: (dein Name)</w:t>
      </w:r>
    </w:p>
    <w:p w14:paraId="7A7F745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</w:t>
      </w:r>
    </w:p>
    <w:p w14:paraId="069E297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7CA8514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1. PDO-Verbindung</w:t>
      </w:r>
    </w:p>
    <w:p w14:paraId="6042F55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dsn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"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mysql:host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=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localhost;dbname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=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icas;charset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=utf8mb4";</w:t>
      </w:r>
    </w:p>
    <w:p w14:paraId="03CB282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user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"root";</w:t>
      </w:r>
    </w:p>
    <w:p w14:paraId="23D1462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$pass = "";</w:t>
      </w:r>
    </w:p>
    <w:p w14:paraId="2E7E018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330DF92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try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{</w:t>
      </w:r>
    </w:p>
    <w:p w14:paraId="3A1B335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new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PDO(</w:t>
      </w:r>
      <w:proofErr w:type="gramEnd"/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dsn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user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$pass, [</w:t>
      </w:r>
    </w:p>
    <w:p w14:paraId="408D6DF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PDO::</w:t>
      </w:r>
      <w:proofErr w:type="gramEnd"/>
      <w:r w:rsidRPr="00CD28B9">
        <w:rPr>
          <w:rStyle w:val="IntensiveHervorhebung"/>
          <w:i w:val="0"/>
          <w:iCs w:val="0"/>
          <w:color w:val="auto"/>
        </w:rPr>
        <w:t>ATTR_ERRMODE =&gt; PDO::ERRMODE_EXCEPTION</w:t>
      </w:r>
    </w:p>
    <w:p w14:paraId="0CC0830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]);</w:t>
      </w:r>
    </w:p>
    <w:p w14:paraId="506EBB3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 catch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PDOException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$e) {</w:t>
      </w:r>
    </w:p>
    <w:p w14:paraId="4312195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die(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"DB-Verbindung fehlgeschlagen: " . $e-&gt;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getMessage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));</w:t>
      </w:r>
    </w:p>
    <w:p w14:paraId="28639E1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10B5812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1E2854A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0C43D62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2. Befüllung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frzk_loops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(Verdichtung &amp; Pause)</w:t>
      </w:r>
    </w:p>
    <w:p w14:paraId="217B169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0A1F88B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"SELECT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h_bedeutung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dh_dt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stabilitaet_score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76CB80E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FROM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frzk_semantische_dichte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781C39B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ORDER BY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";</w:t>
      </w:r>
    </w:p>
    <w:p w14:paraId="6DDFE73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41B5336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stmt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);</w:t>
      </w:r>
    </w:p>
    <w:p w14:paraId="5F826A0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2929BC4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null;</w:t>
      </w:r>
    </w:p>
    <w:p w14:paraId="4128925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foreach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stmt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{</w:t>
      </w:r>
    </w:p>
    <w:p w14:paraId="4C82BCF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4E9833C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$zeit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4006861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h_bedeutung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55543BA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dh_dt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1B80B70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stab  =</w:t>
      </w:r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stabilitaet_score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33FA671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2851347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// Loop starten, wenn σ steigt</w:t>
      </w:r>
    </w:p>
    <w:p w14:paraId="4E55CC8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if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=== null &amp;&amp;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&gt; 0.1) {</w:t>
      </w:r>
    </w:p>
    <w:p w14:paraId="4C9381E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[</w:t>
      </w:r>
    </w:p>
    <w:p w14:paraId="51EC2DC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6CA3F19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startzeit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$zeit,</w:t>
      </w:r>
    </w:p>
    <w:p w14:paraId="6879368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0D2EBEA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sigma_min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</w:p>
    <w:p w14:paraId="5555CB9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];</w:t>
      </w:r>
    </w:p>
    <w:p w14:paraId="576F2F8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}</w:t>
      </w:r>
    </w:p>
    <w:p w14:paraId="5F7FFEB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4C5B07F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// Loop läuft -&gt;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/min aktualisieren</w:t>
      </w:r>
    </w:p>
    <w:p w14:paraId="5B4E9BD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if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!</w:t>
      </w:r>
      <w:proofErr w:type="gramEnd"/>
      <w:r w:rsidRPr="00CD28B9">
        <w:rPr>
          <w:rStyle w:val="IntensiveHervorhebung"/>
          <w:i w:val="0"/>
          <w:iCs w:val="0"/>
          <w:color w:val="auto"/>
        </w:rPr>
        <w:t>== null) {</w:t>
      </w:r>
    </w:p>
    <w:p w14:paraId="71BDC85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'] =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);</w:t>
      </w:r>
    </w:p>
    <w:p w14:paraId="18BBC31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sigma_min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 = min($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sigma_min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);</w:t>
      </w:r>
    </w:p>
    <w:p w14:paraId="7639262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097947E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// Loop beenden, wenn Stabilität hoch oder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dh_dt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~ 0</w:t>
      </w:r>
    </w:p>
    <w:p w14:paraId="0CC79F6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if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($stab &gt; 0.8 ||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abs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&lt; 0.05) {</w:t>
      </w:r>
    </w:p>
    <w:p w14:paraId="613B781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$verdichtungsgrad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sigma_max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 -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sigma_min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417A778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pausenmarker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($stab &gt; 0.9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) ?</w:t>
      </w:r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1 :</w:t>
      </w:r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 0;</w:t>
      </w:r>
    </w:p>
    <w:p w14:paraId="12491F5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1A44DCA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insert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prepare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</w:t>
      </w:r>
    </w:p>
    <w:p w14:paraId="5ED27A9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INSERT INTO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frzk_loops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4BB4DC7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startzeit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endzeit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verdichtungsgrad,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pausenmarker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) </w:t>
      </w:r>
    </w:p>
    <w:p w14:paraId="747AF8F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VALUES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(: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start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:end,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verd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:pause)</w:t>
      </w:r>
    </w:p>
    <w:p w14:paraId="2CAD912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");</w:t>
      </w:r>
    </w:p>
    <w:p w14:paraId="19A6E11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insert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execute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[</w:t>
      </w:r>
    </w:p>
    <w:p w14:paraId="3215C0E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0795B1A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start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startzeit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14CC86A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':end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$zeit,</w:t>
      </w:r>
    </w:p>
    <w:p w14:paraId="055625E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verd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$verdichtungsgrad,</w:t>
      </w:r>
    </w:p>
    <w:p w14:paraId="54F9177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':pause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pausenmarker</w:t>
      </w:r>
      <w:proofErr w:type="spellEnd"/>
    </w:p>
    <w:p w14:paraId="7304FB9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]);</w:t>
      </w:r>
    </w:p>
    <w:p w14:paraId="2134391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6B7E85B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currentLoop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null; //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Reset</w:t>
      </w:r>
      <w:proofErr w:type="spellEnd"/>
    </w:p>
    <w:p w14:paraId="6FDC81F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}</w:t>
      </w:r>
    </w:p>
    <w:p w14:paraId="7972BB7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}</w:t>
      </w:r>
    </w:p>
    <w:p w14:paraId="418EC33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1CE4AA2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0B5FFCA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7C6C306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3. Befüllung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frzk_operatoren</w:t>
      </w:r>
      <w:proofErr w:type="spellEnd"/>
    </w:p>
    <w:p w14:paraId="5D8A309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1977FCA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$query2 = "SELECT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lernfortschritt, transferdenken,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reflexionshinweis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beherrscht_thema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2B23A78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FROM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mtr_leistung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>";</w:t>
      </w:r>
    </w:p>
    <w:p w14:paraId="11DE7CE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$stmt2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($query2);</w:t>
      </w:r>
    </w:p>
    <w:p w14:paraId="1F6A466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4B1B451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foreach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($stmt2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{</w:t>
      </w:r>
    </w:p>
    <w:p w14:paraId="703575B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['lernfortschritt'</w:t>
      </w:r>
      <w:proofErr w:type="gramStart"/>
      <w:r w:rsidRPr="00CD28B9">
        <w:rPr>
          <w:rStyle w:val="IntensiveHervorhebung"/>
          <w:i w:val="0"/>
          <w:iCs w:val="0"/>
          <w:color w:val="auto"/>
        </w:rPr>
        <w:t xml:space="preserve">];   </w:t>
      </w:r>
      <w:proofErr w:type="gramEnd"/>
      <w:r w:rsidRPr="00CD28B9">
        <w:rPr>
          <w:rStyle w:val="IntensiveHervorhebung"/>
          <w:i w:val="0"/>
          <w:iCs w:val="0"/>
          <w:color w:val="auto"/>
        </w:rPr>
        <w:t>// σ ~ Semantisierung</w:t>
      </w:r>
    </w:p>
    <w:p w14:paraId="4DF2C85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$m    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['transferdenken'</w:t>
      </w:r>
      <w:proofErr w:type="gramStart"/>
      <w:r w:rsidRPr="00CD28B9">
        <w:rPr>
          <w:rStyle w:val="IntensiveHervorhebung"/>
          <w:i w:val="0"/>
          <w:iCs w:val="0"/>
          <w:color w:val="auto"/>
        </w:rPr>
        <w:t xml:space="preserve">];   </w:t>
      </w:r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 // M ~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Meta</w:t>
      </w:r>
      <w:proofErr w:type="spellEnd"/>
    </w:p>
    <w:p w14:paraId="75FBEAF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$r    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reflexionshinweis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 // R ~ Resonanz</w:t>
      </w:r>
    </w:p>
    <w:p w14:paraId="5C713B1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$e    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beherrscht_thema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];  /</w:t>
      </w:r>
      <w:proofErr w:type="gramEnd"/>
      <w:r w:rsidRPr="00CD28B9">
        <w:rPr>
          <w:rStyle w:val="IntensiveHervorhebung"/>
          <w:i w:val="0"/>
          <w:iCs w:val="0"/>
          <w:color w:val="auto"/>
        </w:rPr>
        <w:t>/ E ~ Emergenz</w:t>
      </w:r>
    </w:p>
    <w:p w14:paraId="7EF5319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1F7BF28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$insert2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prepare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</w:t>
      </w:r>
    </w:p>
    <w:p w14:paraId="7112FC8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INSERT INTO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frzk_operatoren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006EB3B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sigma_level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m_level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r_level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e_level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bemerkung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) </w:t>
      </w:r>
    </w:p>
    <w:p w14:paraId="31F04F7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VALUES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(: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, :zeit,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:m, :r, :e,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bem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</w:t>
      </w:r>
    </w:p>
    <w:p w14:paraId="6B254A9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");</w:t>
      </w:r>
    </w:p>
    <w:p w14:paraId="10AC723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$insert2-&gt;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execute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[</w:t>
      </w:r>
    </w:p>
    <w:p w14:paraId="42A59B7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664AF48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':zeit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649300D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7694C56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m'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=&gt; $m,</w:t>
      </w:r>
    </w:p>
    <w:p w14:paraId="4465ACD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':r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$r,</w:t>
      </w:r>
    </w:p>
    <w:p w14:paraId="0BA4F61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':e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$e,</w:t>
      </w:r>
    </w:p>
    <w:p w14:paraId="5281DAD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bem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' =&gt; 'Automatisch importiert aus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mtr_leistung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</w:t>
      </w:r>
    </w:p>
    <w:p w14:paraId="5AB49DE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]);</w:t>
      </w:r>
    </w:p>
    <w:p w14:paraId="5E1A8B2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3B59F22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04AC5E0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639EDB9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4. Befüllung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frzk_transitions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(Kippmomente)</w:t>
      </w:r>
    </w:p>
    <w:p w14:paraId="605A6B5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07D5F49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$query3 = "SELECT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h_bedeutung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dh_dt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stabilitaet_score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361590A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FROM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frzk_semantische_dichte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745B7FA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ORDER BY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";</w:t>
      </w:r>
    </w:p>
    <w:p w14:paraId="753C345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$stmt3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($query3);</w:t>
      </w:r>
    </w:p>
    <w:p w14:paraId="21B069A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07D1541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$last = [];</w:t>
      </w:r>
    </w:p>
    <w:p w14:paraId="0493502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foreach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($stmt3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{</w:t>
      </w:r>
    </w:p>
    <w:p w14:paraId="22765CD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31D506F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$zeit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5479F20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h_bedeutung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'];</w:t>
      </w:r>
    </w:p>
    <w:p w14:paraId="6547A3E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0867C43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if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isset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($last[$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])) {</w:t>
      </w:r>
    </w:p>
    <w:p w14:paraId="0FDE352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abs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- $last[$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]['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']);</w:t>
      </w:r>
    </w:p>
    <w:p w14:paraId="5AAA49E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if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&gt; 0.5)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{ /</w:t>
      </w:r>
      <w:proofErr w:type="gramEnd"/>
      <w:r w:rsidRPr="00CD28B9">
        <w:rPr>
          <w:rStyle w:val="IntensiveHervorhebung"/>
          <w:i w:val="0"/>
          <w:iCs w:val="0"/>
          <w:color w:val="auto"/>
        </w:rPr>
        <w:t>/ Schwellwert für Transition</w:t>
      </w:r>
    </w:p>
    <w:p w14:paraId="51E2CF6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$insert3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prepare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</w:t>
      </w:r>
    </w:p>
    <w:p w14:paraId="053AA49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INSERT INTO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frzk_transitions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35C9F5D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typ,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indikator_score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kommentar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) </w:t>
      </w:r>
    </w:p>
    <w:p w14:paraId="1FE9655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VALUES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(: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, :zeit, :typ, :score, :komm)</w:t>
      </w:r>
    </w:p>
    <w:p w14:paraId="57E2915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");</w:t>
      </w:r>
    </w:p>
    <w:p w14:paraId="29EE169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$insert3-&gt;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execute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[</w:t>
      </w:r>
    </w:p>
    <w:p w14:paraId="2DE6495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76998E2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':zeit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$zeit,</w:t>
      </w:r>
    </w:p>
    <w:p w14:paraId="7BEFB42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':typ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'Bedeutungswechsel',</w:t>
      </w:r>
    </w:p>
    <w:p w14:paraId="35DE2BE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':score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deltaSigma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2748307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':komm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Δσ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&gt; 0.5 erkannt'</w:t>
      </w:r>
    </w:p>
    <w:p w14:paraId="1778FBE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]);</w:t>
      </w:r>
    </w:p>
    <w:p w14:paraId="1763EA1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}</w:t>
      </w:r>
    </w:p>
    <w:p w14:paraId="6F1837C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}</w:t>
      </w:r>
    </w:p>
    <w:p w14:paraId="0F212C8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$last[$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] = 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sigma</w:t>
      </w:r>
      <w:proofErr w:type="spellEnd"/>
      <w:r w:rsidRPr="00CD28B9">
        <w:rPr>
          <w:rStyle w:val="IntensiveHervorhebung"/>
          <w:i w:val="0"/>
          <w:iCs w:val="0"/>
          <w:color w:val="auto"/>
        </w:rPr>
        <w:t>];</w:t>
      </w:r>
    </w:p>
    <w:p w14:paraId="06B52EE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6FD505D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5A4D221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5C213C8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5. Befüllung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frzk_reflexion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(Meta-Ebene)</w:t>
      </w:r>
    </w:p>
    <w:p w14:paraId="021C9431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1D6DBA4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Hier ein Dummy-Import: z. B. Lehrkraft-Rückmeldungen als Ebene "Lehrkraft"</w:t>
      </w:r>
    </w:p>
    <w:p w14:paraId="1590CCA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$query4 = "SELECT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rueckmeldung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6F08FC3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FROM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mtr_rueckkopplung_lehrkraft_lesson</w:t>
      </w:r>
      <w:proofErr w:type="spellEnd"/>
      <w:r w:rsidRPr="00CD28B9">
        <w:rPr>
          <w:rStyle w:val="IntensiveHervorhebung"/>
          <w:i w:val="0"/>
          <w:iCs w:val="0"/>
          <w:color w:val="auto"/>
        </w:rPr>
        <w:t>";</w:t>
      </w:r>
    </w:p>
    <w:p w14:paraId="46C17F8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$stmt4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($query4);</w:t>
      </w:r>
    </w:p>
    <w:p w14:paraId="084585D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6E2CDE0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foreach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($stmt4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{</w:t>
      </w:r>
    </w:p>
    <w:p w14:paraId="4A4F7B1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$insert4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prepare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</w:t>
      </w:r>
    </w:p>
    <w:p w14:paraId="6632815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INSERT INTO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frzk_reflexion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</w:t>
      </w:r>
    </w:p>
    <w:p w14:paraId="3A97D75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beobachter_id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ebene,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reflexionstext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) </w:t>
      </w:r>
    </w:p>
    <w:p w14:paraId="6E2D196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VALUES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(: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:ebene,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text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</w:t>
      </w:r>
    </w:p>
    <w:p w14:paraId="5334FE8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");</w:t>
      </w:r>
    </w:p>
    <w:p w14:paraId="3315672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$insert4-&gt;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execute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[</w:t>
      </w:r>
    </w:p>
    <w:p w14:paraId="5723CC9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teilnehmer_id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136B986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bid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1, // ID der Lehrkraft (Dummy, anpassen)</w:t>
      </w:r>
    </w:p>
    <w:p w14:paraId="21C1F34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':ebene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'Lehrkraft',</w:t>
      </w:r>
    </w:p>
    <w:p w14:paraId="289E67B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datum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5FFDECE3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text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rueckmeldung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</w:t>
      </w:r>
    </w:p>
    <w:p w14:paraId="2B75A1A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]);</w:t>
      </w:r>
    </w:p>
    <w:p w14:paraId="5AC7275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253CD367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2986E2F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36BF1C8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// 6. Befüllung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frzk_interdependenz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(Korrelationen)</w:t>
      </w:r>
    </w:p>
    <w:p w14:paraId="5CB6B40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===================================================</w:t>
      </w:r>
    </w:p>
    <w:p w14:paraId="682608F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// Vereinfachtes Beispiel: Mittelwerte pro Teilnehmer berechnen</w:t>
      </w:r>
    </w:p>
    <w:p w14:paraId="16341A45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$query5 = "SELECT 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l.teilnehmer</w:t>
      </w:r>
      <w:proofErr w:type="gramEnd"/>
      <w:r w:rsidRPr="00CD28B9">
        <w:rPr>
          <w:rStyle w:val="IntensiveHervorhebung"/>
          <w:i w:val="0"/>
          <w:iCs w:val="0"/>
          <w:color w:val="auto"/>
        </w:rPr>
        <w:t>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67E097A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  AVG(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l.lernfortschritt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) AS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2E27435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  AVG(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e.interesse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) AS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avg_z</w:t>
      </w:r>
      <w:proofErr w:type="spellEnd"/>
      <w:r w:rsidRPr="00CD28B9">
        <w:rPr>
          <w:rStyle w:val="IntensiveHervorhebung"/>
          <w:i w:val="0"/>
          <w:iCs w:val="0"/>
          <w:color w:val="auto"/>
        </w:rPr>
        <w:t>,</w:t>
      </w:r>
    </w:p>
    <w:p w14:paraId="334FB16F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       AVG(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d.methodenvielfalt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 xml:space="preserve">) AS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avg_y</w:t>
      </w:r>
      <w:proofErr w:type="spellEnd"/>
    </w:p>
    <w:p w14:paraId="1356ABB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FROM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mtr_leistung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l</w:t>
      </w:r>
    </w:p>
    <w:p w14:paraId="7F0674C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JOIN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mtr_emotions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e ON 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l.teilnehmer</w:t>
      </w:r>
      <w:proofErr w:type="gramEnd"/>
      <w:r w:rsidRPr="00CD28B9">
        <w:rPr>
          <w:rStyle w:val="IntensiveHervorhebung"/>
          <w:i w:val="0"/>
          <w:iCs w:val="0"/>
          <w:color w:val="auto"/>
        </w:rPr>
        <w:t>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e.teilnehmer_id</w:t>
      </w:r>
      <w:proofErr w:type="spellEnd"/>
    </w:p>
    <w:p w14:paraId="35B9F1D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JOIN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mtr_didaktik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d ON 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l.teilnehmer</w:t>
      </w:r>
      <w:proofErr w:type="gramEnd"/>
      <w:r w:rsidRPr="00CD28B9">
        <w:rPr>
          <w:rStyle w:val="IntensiveHervorhebung"/>
          <w:i w:val="0"/>
          <w:iCs w:val="0"/>
          <w:color w:val="auto"/>
        </w:rPr>
        <w:t>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=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d.teilnehmer_id</w:t>
      </w:r>
      <w:proofErr w:type="spellEnd"/>
    </w:p>
    <w:p w14:paraId="397ED9B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   GROUP BY 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l.teilnehmer</w:t>
      </w:r>
      <w:proofErr w:type="gramEnd"/>
      <w:r w:rsidRPr="00CD28B9">
        <w:rPr>
          <w:rStyle w:val="IntensiveHervorhebung"/>
          <w:i w:val="0"/>
          <w:iCs w:val="0"/>
          <w:color w:val="auto"/>
        </w:rPr>
        <w:t>_id</w:t>
      </w:r>
      <w:proofErr w:type="spellEnd"/>
      <w:r w:rsidRPr="00CD28B9">
        <w:rPr>
          <w:rStyle w:val="IntensiveHervorhebung"/>
          <w:i w:val="0"/>
          <w:iCs w:val="0"/>
          <w:color w:val="auto"/>
        </w:rPr>
        <w:t>";</w:t>
      </w:r>
    </w:p>
    <w:p w14:paraId="5273CFF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$stmt5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query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($query5);</w:t>
      </w:r>
    </w:p>
    <w:p w14:paraId="3FFE52A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1AB5D0A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proofErr w:type="spellStart"/>
      <w:r w:rsidRPr="00CD28B9">
        <w:rPr>
          <w:rStyle w:val="IntensiveHervorhebung"/>
          <w:i w:val="0"/>
          <w:iCs w:val="0"/>
          <w:color w:val="auto"/>
        </w:rPr>
        <w:t>foreach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($stmt5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as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 {</w:t>
      </w:r>
    </w:p>
    <w:p w14:paraId="4C122D12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$score = ($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 +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 +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avg_z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']) / 3; // Dummy-Korrelation</w:t>
      </w:r>
    </w:p>
    <w:p w14:paraId="7057F14A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78D09758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$insert5 =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pdo</w:t>
      </w:r>
      <w:proofErr w:type="spellEnd"/>
      <w:r w:rsidRPr="00CD28B9">
        <w:rPr>
          <w:rStyle w:val="IntensiveHervorhebung"/>
          <w:i w:val="0"/>
          <w:iCs w:val="0"/>
          <w:color w:val="auto"/>
        </w:rPr>
        <w:t>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prepare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"</w:t>
      </w:r>
    </w:p>
    <w:p w14:paraId="754B07B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INSERT INTO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frzk_interdependenz</w:t>
      </w:r>
      <w:proofErr w:type="spellEnd"/>
    </w:p>
    <w:p w14:paraId="5A742EA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(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zeitpunkt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x_kognition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y_sozial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z_affektiv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h_bedeutung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, korrelationsscore, 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methode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) </w:t>
      </w:r>
    </w:p>
    <w:p w14:paraId="362FA76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VALUES (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NOW(</w:t>
      </w:r>
      <w:proofErr w:type="gramEnd"/>
      <w:r w:rsidRPr="00CD28B9">
        <w:rPr>
          <w:rStyle w:val="IntensiveHervorhebung"/>
          <w:i w:val="0"/>
          <w:iCs w:val="0"/>
          <w:color w:val="auto"/>
        </w:rPr>
        <w:t>), :x, :y, :z, :h, :score, 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meth</w:t>
      </w:r>
      <w:proofErr w:type="spellEnd"/>
      <w:r w:rsidRPr="00CD28B9">
        <w:rPr>
          <w:rStyle w:val="IntensiveHervorhebung"/>
          <w:i w:val="0"/>
          <w:iCs w:val="0"/>
          <w:color w:val="auto"/>
        </w:rPr>
        <w:t>)</w:t>
      </w:r>
    </w:p>
    <w:p w14:paraId="5D35B3E4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");</w:t>
      </w:r>
    </w:p>
    <w:p w14:paraId="704328B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$insert5-&gt;</w:t>
      </w:r>
      <w:proofErr w:type="spellStart"/>
      <w:proofErr w:type="gramStart"/>
      <w:r w:rsidRPr="00CD28B9">
        <w:rPr>
          <w:rStyle w:val="IntensiveHervorhebung"/>
          <w:i w:val="0"/>
          <w:iCs w:val="0"/>
          <w:color w:val="auto"/>
        </w:rPr>
        <w:t>execute</w:t>
      </w:r>
      <w:proofErr w:type="spellEnd"/>
      <w:r w:rsidRPr="00CD28B9">
        <w:rPr>
          <w:rStyle w:val="IntensiveHervorhebung"/>
          <w:i w:val="0"/>
          <w:iCs w:val="0"/>
          <w:color w:val="auto"/>
        </w:rPr>
        <w:t>(</w:t>
      </w:r>
      <w:proofErr w:type="gramEnd"/>
      <w:r w:rsidRPr="00CD28B9">
        <w:rPr>
          <w:rStyle w:val="IntensiveHervorhebung"/>
          <w:i w:val="0"/>
          <w:iCs w:val="0"/>
          <w:color w:val="auto"/>
        </w:rPr>
        <w:t>[</w:t>
      </w:r>
    </w:p>
    <w:p w14:paraId="5B7EBE9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':x'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avg_x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286372DD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':y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avg_y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0A3A5C5C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':z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row</w:t>
      </w:r>
      <w:proofErr w:type="spellEnd"/>
      <w:r w:rsidRPr="00CD28B9">
        <w:rPr>
          <w:rStyle w:val="IntensiveHervorhebung"/>
          <w:i w:val="0"/>
          <w:iCs w:val="0"/>
          <w:color w:val="auto"/>
        </w:rPr>
        <w:t>['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avg_z</w:t>
      </w:r>
      <w:proofErr w:type="spellEnd"/>
      <w:r w:rsidRPr="00CD28B9">
        <w:rPr>
          <w:rStyle w:val="IntensiveHervorhebung"/>
          <w:i w:val="0"/>
          <w:iCs w:val="0"/>
          <w:color w:val="auto"/>
        </w:rPr>
        <w:t>'],</w:t>
      </w:r>
    </w:p>
    <w:p w14:paraId="7BF5E140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':h' =&gt; $score,</w:t>
      </w:r>
    </w:p>
    <w:p w14:paraId="22CF5E6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':score</w:t>
      </w:r>
      <w:proofErr w:type="gramEnd"/>
      <w:r w:rsidRPr="00CD28B9">
        <w:rPr>
          <w:rStyle w:val="IntensiveHervorhebung"/>
          <w:i w:val="0"/>
          <w:iCs w:val="0"/>
          <w:color w:val="auto"/>
        </w:rPr>
        <w:t>' =&gt; $score,</w:t>
      </w:r>
    </w:p>
    <w:p w14:paraId="0866069E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   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':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meth</w:t>
      </w:r>
      <w:proofErr w:type="spellEnd"/>
      <w:proofErr w:type="gramEnd"/>
      <w:r w:rsidRPr="00CD28B9">
        <w:rPr>
          <w:rStyle w:val="IntensiveHervorhebung"/>
          <w:i w:val="0"/>
          <w:iCs w:val="0"/>
          <w:color w:val="auto"/>
        </w:rPr>
        <w:t>' =&gt; '</w:t>
      </w:r>
      <w:proofErr w:type="spellStart"/>
      <w:r w:rsidRPr="00CD28B9">
        <w:rPr>
          <w:rStyle w:val="IntensiveHervorhebung"/>
          <w:i w:val="0"/>
          <w:iCs w:val="0"/>
          <w:color w:val="auto"/>
        </w:rPr>
        <w:t>Mittelwertdummy</w:t>
      </w:r>
      <w:proofErr w:type="spellEnd"/>
      <w:r w:rsidRPr="00CD28B9">
        <w:rPr>
          <w:rStyle w:val="IntensiveHervorhebung"/>
          <w:i w:val="0"/>
          <w:iCs w:val="0"/>
          <w:color w:val="auto"/>
        </w:rPr>
        <w:t xml:space="preserve"> (noch ersetzen durch echte Korrelationsanalyse)'</w:t>
      </w:r>
    </w:p>
    <w:p w14:paraId="4D188369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    ]);</w:t>
      </w:r>
    </w:p>
    <w:p w14:paraId="40762CD6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>}</w:t>
      </w:r>
    </w:p>
    <w:p w14:paraId="10A2D17B" w14:textId="77777777" w:rsidR="00CD28B9" w:rsidRP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6C022452" w14:textId="48BC5C1E" w:rsidR="00CD28B9" w:rsidRDefault="00CD28B9" w:rsidP="00CD28B9">
      <w:pPr>
        <w:rPr>
          <w:rStyle w:val="IntensiveHervorhebung"/>
          <w:i w:val="0"/>
          <w:iCs w:val="0"/>
          <w:color w:val="auto"/>
        </w:rPr>
      </w:pPr>
      <w:r w:rsidRPr="00CD28B9">
        <w:rPr>
          <w:rStyle w:val="IntensiveHervorhebung"/>
          <w:i w:val="0"/>
          <w:iCs w:val="0"/>
          <w:color w:val="auto"/>
        </w:rPr>
        <w:t xml:space="preserve">echo "Alle FRZK-Tabellen erfolgreich </w:t>
      </w:r>
      <w:proofErr w:type="gramStart"/>
      <w:r w:rsidRPr="00CD28B9">
        <w:rPr>
          <w:rStyle w:val="IntensiveHervorhebung"/>
          <w:i w:val="0"/>
          <w:iCs w:val="0"/>
          <w:color w:val="auto"/>
        </w:rPr>
        <w:t>befüllt!\</w:t>
      </w:r>
      <w:proofErr w:type="gramEnd"/>
      <w:r w:rsidRPr="00CD28B9">
        <w:rPr>
          <w:rStyle w:val="IntensiveHervorhebung"/>
          <w:i w:val="0"/>
          <w:iCs w:val="0"/>
          <w:color w:val="auto"/>
        </w:rPr>
        <w:t>n";</w:t>
      </w:r>
    </w:p>
    <w:p w14:paraId="7D26BDB1" w14:textId="5248247D" w:rsid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34A0B67C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Segoe UI Emoji" w:hAnsi="Segoe UI Emoji" w:cs="Segoe UI Emoji"/>
        </w:rPr>
        <w:t>👉</w:t>
      </w:r>
      <w:r w:rsidRPr="00B47F9A">
        <w:rPr>
          <w:rFonts w:ascii="Times New Roman" w:hAnsi="Times New Roman"/>
        </w:rPr>
        <w:t xml:space="preserve"> Soll ich dir auch noch ein </w:t>
      </w:r>
      <w:r w:rsidRPr="00B47F9A">
        <w:rPr>
          <w:rFonts w:ascii="Times New Roman" w:hAnsi="Times New Roman"/>
          <w:b/>
          <w:bCs/>
        </w:rPr>
        <w:t>zweites Statistikmaß</w:t>
      </w:r>
      <w:r w:rsidRPr="00B47F9A">
        <w:rPr>
          <w:rFonts w:ascii="Times New Roman" w:hAnsi="Times New Roman"/>
        </w:rPr>
        <w:t xml:space="preserve"> (z. B. </w:t>
      </w:r>
      <w:r w:rsidRPr="00B47F9A">
        <w:rPr>
          <w:rFonts w:ascii="Times New Roman" w:hAnsi="Times New Roman"/>
          <w:b/>
          <w:bCs/>
        </w:rPr>
        <w:t>lineare Regression</w:t>
      </w:r>
      <w:r w:rsidRPr="00B47F9A">
        <w:rPr>
          <w:rFonts w:ascii="Times New Roman" w:hAnsi="Times New Roman"/>
        </w:rPr>
        <w:t xml:space="preserve"> oder </w:t>
      </w:r>
      <w:r w:rsidRPr="00B47F9A">
        <w:rPr>
          <w:rFonts w:ascii="Times New Roman" w:hAnsi="Times New Roman"/>
          <w:b/>
          <w:bCs/>
        </w:rPr>
        <w:t>Spearman-Korrelation</w:t>
      </w:r>
      <w:r w:rsidRPr="00B47F9A">
        <w:rPr>
          <w:rFonts w:ascii="Times New Roman" w:hAnsi="Times New Roman"/>
        </w:rPr>
        <w:t>) ins Skript einbauen, damit du die Interdependenzen unterschiedlich berechnen kannst?</w:t>
      </w:r>
    </w:p>
    <w:p w14:paraId="14858540" w14:textId="77777777" w:rsidR="00B47F9A" w:rsidRPr="00B47F9A" w:rsidRDefault="00B47F9A" w:rsidP="00B47F9A">
      <w:pPr>
        <w:spacing w:before="100" w:beforeAutospacing="1" w:after="100" w:afterAutospacing="1"/>
        <w:outlineLvl w:val="4"/>
        <w:rPr>
          <w:rFonts w:ascii="Times New Roman" w:hAnsi="Times New Roman"/>
          <w:b/>
          <w:bCs/>
          <w:sz w:val="20"/>
          <w:szCs w:val="20"/>
        </w:rPr>
      </w:pPr>
      <w:r w:rsidRPr="00B47F9A">
        <w:rPr>
          <w:rFonts w:ascii="Times New Roman" w:hAnsi="Times New Roman"/>
          <w:b/>
          <w:bCs/>
          <w:sz w:val="20"/>
          <w:szCs w:val="20"/>
        </w:rPr>
        <w:t>Du:</w:t>
      </w:r>
    </w:p>
    <w:p w14:paraId="61559654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t>ja</w:t>
      </w:r>
    </w:p>
    <w:p w14:paraId="2B75098E" w14:textId="77777777" w:rsidR="00B47F9A" w:rsidRPr="00B47F9A" w:rsidRDefault="00B47F9A" w:rsidP="00B47F9A">
      <w:pPr>
        <w:spacing w:before="100" w:beforeAutospacing="1" w:after="100" w:afterAutospacing="1"/>
        <w:outlineLvl w:val="5"/>
        <w:rPr>
          <w:rFonts w:ascii="Times New Roman" w:hAnsi="Times New Roman"/>
          <w:b/>
          <w:bCs/>
          <w:sz w:val="15"/>
          <w:szCs w:val="15"/>
        </w:rPr>
      </w:pPr>
      <w:proofErr w:type="spellStart"/>
      <w:r w:rsidRPr="00B47F9A">
        <w:rPr>
          <w:rFonts w:ascii="Times New Roman" w:hAnsi="Times New Roman"/>
          <w:b/>
          <w:bCs/>
          <w:sz w:val="15"/>
          <w:szCs w:val="15"/>
        </w:rPr>
        <w:t>ChatGPT</w:t>
      </w:r>
      <w:proofErr w:type="spellEnd"/>
      <w:r w:rsidRPr="00B47F9A">
        <w:rPr>
          <w:rFonts w:ascii="Times New Roman" w:hAnsi="Times New Roman"/>
          <w:b/>
          <w:bCs/>
          <w:sz w:val="15"/>
          <w:szCs w:val="15"/>
        </w:rPr>
        <w:t>:</w:t>
      </w:r>
    </w:p>
    <w:p w14:paraId="43FC5BC9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Perfekt </w:t>
      </w:r>
      <w:r w:rsidRPr="00B47F9A">
        <w:rPr>
          <w:rFonts w:ascii="Segoe UI Emoji" w:hAnsi="Segoe UI Emoji" w:cs="Segoe UI Emoji"/>
        </w:rPr>
        <w:t>👍</w:t>
      </w:r>
      <w:r w:rsidRPr="00B47F9A">
        <w:rPr>
          <w:rFonts w:ascii="Times New Roman" w:hAnsi="Times New Roman"/>
        </w:rPr>
        <w:br/>
        <w:t>Dann erweitere ich das Skript um zwei zusätzliche Statistik-Maße:</w:t>
      </w:r>
    </w:p>
    <w:p w14:paraId="435A07A2" w14:textId="77777777" w:rsidR="00B47F9A" w:rsidRPr="00B47F9A" w:rsidRDefault="00B47F9A" w:rsidP="00B47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Spearman-Rangkorrelation</w:t>
      </w:r>
      <w:r w:rsidRPr="00B47F9A">
        <w:rPr>
          <w:rFonts w:ascii="Times New Roman" w:hAnsi="Times New Roman"/>
        </w:rPr>
        <w:t xml:space="preserve"> (robust bei ordinalen Skalen, nicht normalverteilten Daten)</w:t>
      </w:r>
    </w:p>
    <w:p w14:paraId="6FE3B4FB" w14:textId="77777777" w:rsidR="00B47F9A" w:rsidRPr="00B47F9A" w:rsidRDefault="00B47F9A" w:rsidP="00B47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Lineare Regression</w:t>
      </w:r>
      <w:r w:rsidRPr="00B47F9A">
        <w:rPr>
          <w:rFonts w:ascii="Times New Roman" w:hAnsi="Times New Roman"/>
        </w:rPr>
        <w:t xml:space="preserve"> (einfache Regression X → Y, liefert Steigung &amp; Bestimmtheitsmaß R²)</w:t>
      </w:r>
    </w:p>
    <w:p w14:paraId="0DA2E6F1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Damit kannst du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frzk_interdependenz</w:t>
      </w:r>
      <w:proofErr w:type="spellEnd"/>
      <w:r w:rsidRPr="00B47F9A">
        <w:rPr>
          <w:rFonts w:ascii="Times New Roman" w:hAnsi="Times New Roman"/>
        </w:rPr>
        <w:t xml:space="preserve"> flexibler befüllen.</w:t>
      </w:r>
    </w:p>
    <w:p w14:paraId="3D825270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0F4FC437">
          <v:rect id="_x0000_i1037" style="width:0;height:1.5pt" o:hralign="center" o:hrstd="t" o:hr="t" fillcolor="#a0a0a0" stroked="f"/>
        </w:pict>
      </w:r>
    </w:p>
    <w:p w14:paraId="4BA176F1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B47F9A">
        <w:rPr>
          <w:rFonts w:ascii="Courier New" w:hAnsi="Courier New" w:cs="Courier New"/>
          <w:b/>
          <w:bCs/>
          <w:sz w:val="20"/>
          <w:szCs w:val="20"/>
        </w:rPr>
        <w:t>frzk_import.php</w:t>
      </w:r>
      <w:proofErr w:type="spellEnd"/>
      <w:r w:rsidRPr="00B47F9A">
        <w:rPr>
          <w:rFonts w:ascii="Times New Roman" w:hAnsi="Times New Roman"/>
          <w:b/>
          <w:bCs/>
          <w:sz w:val="36"/>
          <w:szCs w:val="36"/>
        </w:rPr>
        <w:t xml:space="preserve"> (erweitert)</w:t>
      </w:r>
    </w:p>
    <w:p w14:paraId="0C5CD6B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0A6ECA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7ED25E6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FRZK: Berechnung von Interdependenzen</w:t>
      </w:r>
    </w:p>
    <w:p w14:paraId="677D2A3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Pearson, Spearman, Regression</w:t>
      </w:r>
    </w:p>
    <w:p w14:paraId="47C8E62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013166A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F3B759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mysql:host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localhost;dbname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icas;charset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=utf8mb4";</w:t>
      </w:r>
    </w:p>
    <w:p w14:paraId="071A53A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"root";</w:t>
      </w:r>
    </w:p>
    <w:p w14:paraId="18073AE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$pass = "";</w:t>
      </w:r>
    </w:p>
    <w:p w14:paraId="686A991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C7FC88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2D3D576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$pass, [</w:t>
      </w:r>
    </w:p>
    <w:p w14:paraId="254E311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PDO::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ATTR_ERRMODE =&gt; PDO::ERRMODE_EXCEPTION</w:t>
      </w:r>
    </w:p>
    <w:p w14:paraId="43BE9ED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]);</w:t>
      </w:r>
    </w:p>
    <w:p w14:paraId="02E17E1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 catch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PDOException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$e) {</w:t>
      </w:r>
    </w:p>
    <w:p w14:paraId="1FB02C1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die(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"DB-Verbindung fehlgeschlagen: " . $e-&gt;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));</w:t>
      </w:r>
    </w:p>
    <w:p w14:paraId="4497B35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AC6EFD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CEAB9A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23E22E1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Pearson-Korrelation</w:t>
      </w:r>
    </w:p>
    <w:p w14:paraId="370FE99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78807A7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73E77E7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12ECC8C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20DFFA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BAA0E2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 / $n;</w:t>
      </w:r>
    </w:p>
    <w:p w14:paraId="55ED762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($y) / $n;</w:t>
      </w:r>
    </w:p>
    <w:p w14:paraId="11DBD3A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9525FD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</w:t>
      </w:r>
    </w:p>
    <w:p w14:paraId="2833963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E16B76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2886310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$dx = 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3F1387C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$y[$i]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6B4C938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$dx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73C5027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$dx * $dx;</w:t>
      </w:r>
    </w:p>
    <w:p w14:paraId="67FBF69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482F6EE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5EBE2CF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== 0 ||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40CF0D0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623328C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5FAFF0F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BBD41E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2695F78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Spearman-Korrelation</w:t>
      </w:r>
    </w:p>
    <w:p w14:paraId="62461AA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3679A1B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spearmanCorrelation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733D6E3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16B9856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663E8E9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8F1F59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// Ränge berechnen</w:t>
      </w:r>
    </w:p>
    <w:p w14:paraId="4567E33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$rank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3D85BA9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4E54BA8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asort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2384AE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341F90F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$rank = 1;</w:t>
      </w:r>
    </w:p>
    <w:p w14:paraId="3A09617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14EE121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 = $rank++;</w:t>
      </w:r>
    </w:p>
    <w:p w14:paraId="0C38C4B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}</w:t>
      </w:r>
    </w:p>
    <w:p w14:paraId="78E04BF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4FCF439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};</w:t>
      </w:r>
    </w:p>
    <w:p w14:paraId="5D617B5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FC5468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$rank($x);</w:t>
      </w:r>
    </w:p>
    <w:p w14:paraId="4E30141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$rank($y);</w:t>
      </w:r>
    </w:p>
    <w:p w14:paraId="257FAF3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E71AA4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// Pearson auf Rängen anwenden</w:t>
      </w:r>
    </w:p>
    <w:p w14:paraId="599EECD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array_values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40F1D08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array_values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17D9704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BB55E9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47F97D1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494015A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A8C442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322019E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Lineare Regression (X → Y)</w:t>
      </w:r>
    </w:p>
    <w:p w14:paraId="148ED5E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Liefert Steigung b, Achsenabschnitt a, R²</w:t>
      </w:r>
    </w:p>
    <w:p w14:paraId="46B041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72DE007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49C5514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31CC5F3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086DD14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802FDF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 / $n;</w:t>
      </w:r>
    </w:p>
    <w:p w14:paraId="25D4DC4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($y) / $n;</w:t>
      </w:r>
    </w:p>
    <w:p w14:paraId="7213151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11DCF6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$den = 0.0;</w:t>
      </w:r>
    </w:p>
    <w:p w14:paraId="4FAA828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5B5F36C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($x[$i]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 ($y[$i]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6EC5958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$den += ($x[$i]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** 2;</w:t>
      </w:r>
    </w:p>
    <w:p w14:paraId="2D0589E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4888F99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($den 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49DB6A3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187D7A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$b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/ 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 xml:space="preserve">den;   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        // Steigung</w:t>
      </w:r>
    </w:p>
    <w:p w14:paraId="53697A5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$a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- $b * 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// Achsenabschnitt</w:t>
      </w:r>
    </w:p>
    <w:p w14:paraId="108800F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C9954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// Bestimmtheitsmaß R²</w:t>
      </w:r>
    </w:p>
    <w:p w14:paraId="3143E8A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154086D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6780ABF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] = $a + $b * $x[$i];</w:t>
      </w:r>
    </w:p>
    <w:p w14:paraId="4E52B4E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55F2809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$r2 =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$y,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** 2;</w:t>
      </w:r>
    </w:p>
    <w:p w14:paraId="533B308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0C1ED4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['a' =&gt; $a, 'b' =&gt; $b, 'r2' =&gt; $r2];</w:t>
      </w:r>
    </w:p>
    <w:p w14:paraId="4AB7CF9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8A4EE0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A4BCE7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093CA23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Werte aus DB holen</w:t>
      </w:r>
    </w:p>
    <w:p w14:paraId="762802E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7804397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l.lernfortschritt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s.h_bedeutung</w:t>
      </w:r>
      <w:proofErr w:type="spellEnd"/>
    </w:p>
    <w:p w14:paraId="551DC3F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FROM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l</w:t>
      </w:r>
    </w:p>
    <w:p w14:paraId="71F432B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mtr_didaktik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d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d.teilnehmer_id</w:t>
      </w:r>
      <w:proofErr w:type="spellEnd"/>
    </w:p>
    <w:p w14:paraId="404BBC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e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e.teilnehmer_id</w:t>
      </w:r>
      <w:proofErr w:type="spellEnd"/>
    </w:p>
    <w:p w14:paraId="349BAD8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s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s.teilnehmer_id</w:t>
      </w:r>
      <w:proofErr w:type="spellEnd"/>
    </w:p>
    <w:p w14:paraId="535D27A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ORDER BY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";</w:t>
      </w:r>
    </w:p>
    <w:p w14:paraId="37C7051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91A170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28F1FD5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69113B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66ADA81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2F169A6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teilnehmer_id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112E3AA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isset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])) {</w:t>
      </w:r>
    </w:p>
    <w:p w14:paraId="358D25A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 = ['x' =&gt; [], 'y' =&gt; [], 'z' =&gt; [], 'h' =&gt; []];</w:t>
      </w:r>
    </w:p>
    <w:p w14:paraId="02EB7E9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1F63724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'x'][]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['lernfortschritt'];</w:t>
      </w:r>
    </w:p>
    <w:p w14:paraId="452382A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'y'][]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7E5748D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'z'][]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7592E8C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'h'][]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1FF7FCD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7ACB8E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83D364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2F571D0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Berechnungen für jeden Teilnehmer</w:t>
      </w:r>
    </w:p>
    <w:p w14:paraId="3C015EF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1BA5509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3011C4C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34B65C1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52F86DE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$reg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1F9CCE3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DA026F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== null &amp;&amp;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!== null &amp;&amp; $reg !== null) {</w:t>
      </w:r>
    </w:p>
    <w:p w14:paraId="6404A04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prepare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</w:t>
      </w:r>
    </w:p>
    <w:p w14:paraId="2085EB5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INSERT INTO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frzk_interdependenz</w:t>
      </w:r>
      <w:proofErr w:type="spellEnd"/>
    </w:p>
    <w:p w14:paraId="4CA1FB6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x_kognition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y_sozial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z_affektiv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korrelationsscore,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7D36DBA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VALUES (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NOW(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), :x, :y, :z, :h, :score, 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3C96C20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");</w:t>
      </w:r>
    </w:p>
    <w:p w14:paraId="7E9E97A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[</w:t>
      </w:r>
    </w:p>
    <w:p w14:paraId="252DC1D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':x'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['x'])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['x']),</w:t>
      </w:r>
    </w:p>
    <w:p w14:paraId="6771D72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':y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['y'])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['y']),</w:t>
      </w:r>
    </w:p>
    <w:p w14:paraId="1556E32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':z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['z'])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['z']),</w:t>
      </w:r>
    </w:p>
    <w:p w14:paraId="41554B0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':h'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['h'])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['h']),</w:t>
      </w:r>
    </w:p>
    <w:p w14:paraId="002C08B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':score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// du kannst hier auch Spearman oder R² speichern</w:t>
      </w:r>
    </w:p>
    <w:p w14:paraId="345603C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"Pearson=" .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3) . </w:t>
      </w:r>
    </w:p>
    <w:p w14:paraId="62DCD4B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Spearman=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3) . </w:t>
      </w:r>
    </w:p>
    <w:p w14:paraId="4CD8973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[b]=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($reg['b'], 3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)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</w:p>
    <w:p w14:paraId="2C2EF28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R2=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($reg['r2'], 3)</w:t>
      </w:r>
    </w:p>
    <w:p w14:paraId="201BDA9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]);</w:t>
      </w:r>
    </w:p>
    <w:p w14:paraId="679CFA9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0C464DB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021588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A4DF91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frzk_interdependenz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mit Pearson, Spearman und Regression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befüllt!\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n";</w:t>
      </w:r>
    </w:p>
    <w:p w14:paraId="3C5A2DEB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02273173">
          <v:rect id="_x0000_i1038" style="width:0;height:1.5pt" o:hralign="center" o:hrstd="t" o:hr="t" fillcolor="#a0a0a0" stroked="f"/>
        </w:pict>
      </w:r>
    </w:p>
    <w:p w14:paraId="6AA05F8D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Ergebnis</w:t>
      </w:r>
    </w:p>
    <w:p w14:paraId="257E85B5" w14:textId="77777777" w:rsidR="00B47F9A" w:rsidRPr="00B47F9A" w:rsidRDefault="00B47F9A" w:rsidP="00B47F9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In der Spalte </w:t>
      </w:r>
      <w:r w:rsidRPr="00B47F9A">
        <w:rPr>
          <w:rFonts w:ascii="Courier New" w:hAnsi="Courier New" w:cs="Courier New"/>
          <w:sz w:val="20"/>
          <w:szCs w:val="20"/>
        </w:rPr>
        <w:t>korrelationsscore</w:t>
      </w:r>
      <w:r w:rsidRPr="00B47F9A">
        <w:rPr>
          <w:rFonts w:ascii="Times New Roman" w:hAnsi="Times New Roman"/>
        </w:rPr>
        <w:t xml:space="preserve"> steht der Pearson-Koeffizient (–1 … +1).</w:t>
      </w:r>
    </w:p>
    <w:p w14:paraId="01DC304C" w14:textId="77777777" w:rsidR="00B47F9A" w:rsidRPr="00B47F9A" w:rsidRDefault="00B47F9A" w:rsidP="00B47F9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In der Spalte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</w:t>
      </w:r>
      <w:proofErr w:type="spellEnd"/>
      <w:r w:rsidRPr="00B47F9A">
        <w:rPr>
          <w:rFonts w:ascii="Times New Roman" w:hAnsi="Times New Roman"/>
        </w:rPr>
        <w:t xml:space="preserve"> steht eine </w:t>
      </w:r>
      <w:r w:rsidRPr="00B47F9A">
        <w:rPr>
          <w:rFonts w:ascii="Times New Roman" w:hAnsi="Times New Roman"/>
          <w:b/>
          <w:bCs/>
        </w:rPr>
        <w:t>Kombination</w:t>
      </w:r>
      <w:r w:rsidRPr="00B47F9A">
        <w:rPr>
          <w:rFonts w:ascii="Times New Roman" w:hAnsi="Times New Roman"/>
        </w:rPr>
        <w:t xml:space="preserve"> aus:</w:t>
      </w:r>
    </w:p>
    <w:p w14:paraId="77358848" w14:textId="77777777" w:rsidR="00B47F9A" w:rsidRPr="00B47F9A" w:rsidRDefault="00B47F9A" w:rsidP="00B47F9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Pearson</w:t>
      </w:r>
    </w:p>
    <w:p w14:paraId="5BBA2699" w14:textId="77777777" w:rsidR="00B47F9A" w:rsidRPr="00B47F9A" w:rsidRDefault="00B47F9A" w:rsidP="00B47F9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Spearman</w:t>
      </w:r>
    </w:p>
    <w:p w14:paraId="0F67907B" w14:textId="77777777" w:rsidR="00B47F9A" w:rsidRPr="00B47F9A" w:rsidRDefault="00B47F9A" w:rsidP="00B47F9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Regression (Steigung b + R²).</w:t>
      </w:r>
    </w:p>
    <w:p w14:paraId="131E6A72" w14:textId="77777777" w:rsidR="00B47F9A" w:rsidRPr="00B47F9A" w:rsidRDefault="00B47F9A" w:rsidP="00B47F9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Damit hast du ein </w:t>
      </w:r>
      <w:r w:rsidRPr="00B47F9A">
        <w:rPr>
          <w:rFonts w:ascii="Times New Roman" w:hAnsi="Times New Roman"/>
          <w:b/>
          <w:bCs/>
        </w:rPr>
        <w:t>Mehrmethoden-Ergebnis</w:t>
      </w:r>
      <w:r w:rsidRPr="00B47F9A">
        <w:rPr>
          <w:rFonts w:ascii="Times New Roman" w:hAnsi="Times New Roman"/>
        </w:rPr>
        <w:t xml:space="preserve"> je Teilnehmer.</w:t>
      </w:r>
    </w:p>
    <w:p w14:paraId="34ACAC8C" w14:textId="58AF6511" w:rsidR="00CD28B9" w:rsidRDefault="00CD28B9" w:rsidP="00CD28B9">
      <w:pPr>
        <w:rPr>
          <w:rStyle w:val="IntensiveHervorhebung"/>
          <w:i w:val="0"/>
          <w:iCs w:val="0"/>
          <w:color w:val="auto"/>
        </w:rPr>
      </w:pPr>
    </w:p>
    <w:p w14:paraId="5BC5276C" w14:textId="358649CE" w:rsidR="00B47F9A" w:rsidRDefault="00B47F9A" w:rsidP="00CD28B9">
      <w:pPr>
        <w:rPr>
          <w:rStyle w:val="IntensiveHervorhebung"/>
          <w:i w:val="0"/>
          <w:iCs w:val="0"/>
          <w:color w:val="auto"/>
        </w:rPr>
      </w:pPr>
    </w:p>
    <w:p w14:paraId="27E503ED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Segoe UI Emoji" w:hAnsi="Segoe UI Emoji" w:cs="Segoe UI Emoji"/>
        </w:rPr>
        <w:t>👉</w:t>
      </w:r>
      <w:r w:rsidRPr="00B47F9A">
        <w:rPr>
          <w:rFonts w:ascii="Times New Roman" w:hAnsi="Times New Roman"/>
        </w:rPr>
        <w:t xml:space="preserve"> Soll ich dir zusätzlich noch ein </w:t>
      </w:r>
      <w:r w:rsidRPr="00B47F9A">
        <w:rPr>
          <w:rFonts w:ascii="Times New Roman" w:hAnsi="Times New Roman"/>
          <w:b/>
          <w:bCs/>
        </w:rPr>
        <w:t>Aggregat über alle Teilnehmer</w:t>
      </w:r>
      <w:r w:rsidRPr="00B47F9A">
        <w:rPr>
          <w:rFonts w:ascii="Times New Roman" w:hAnsi="Times New Roman"/>
        </w:rPr>
        <w:t xml:space="preserve"> bauen (z. B. Gesamtkorrelationen für die ganze Gruppe statt pro Person)?</w:t>
      </w:r>
    </w:p>
    <w:p w14:paraId="17D462F5" w14:textId="77777777" w:rsidR="00B47F9A" w:rsidRPr="00B47F9A" w:rsidRDefault="00B47F9A" w:rsidP="00B47F9A">
      <w:pPr>
        <w:spacing w:before="100" w:beforeAutospacing="1" w:after="100" w:afterAutospacing="1"/>
        <w:outlineLvl w:val="4"/>
        <w:rPr>
          <w:rFonts w:ascii="Times New Roman" w:hAnsi="Times New Roman"/>
          <w:b/>
          <w:bCs/>
          <w:sz w:val="20"/>
          <w:szCs w:val="20"/>
        </w:rPr>
      </w:pPr>
      <w:r w:rsidRPr="00B47F9A">
        <w:rPr>
          <w:rFonts w:ascii="Times New Roman" w:hAnsi="Times New Roman"/>
          <w:b/>
          <w:bCs/>
          <w:sz w:val="20"/>
          <w:szCs w:val="20"/>
        </w:rPr>
        <w:t>Du:</w:t>
      </w:r>
    </w:p>
    <w:p w14:paraId="49E50BE6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t>ja</w:t>
      </w:r>
    </w:p>
    <w:p w14:paraId="7306478D" w14:textId="77777777" w:rsidR="00B47F9A" w:rsidRPr="00B47F9A" w:rsidRDefault="00B47F9A" w:rsidP="00B47F9A">
      <w:pPr>
        <w:spacing w:before="100" w:beforeAutospacing="1" w:after="100" w:afterAutospacing="1"/>
        <w:outlineLvl w:val="5"/>
        <w:rPr>
          <w:rFonts w:ascii="Times New Roman" w:hAnsi="Times New Roman"/>
          <w:b/>
          <w:bCs/>
          <w:sz w:val="15"/>
          <w:szCs w:val="15"/>
        </w:rPr>
      </w:pPr>
      <w:proofErr w:type="spellStart"/>
      <w:r w:rsidRPr="00B47F9A">
        <w:rPr>
          <w:rFonts w:ascii="Times New Roman" w:hAnsi="Times New Roman"/>
          <w:b/>
          <w:bCs/>
          <w:sz w:val="15"/>
          <w:szCs w:val="15"/>
        </w:rPr>
        <w:t>ChatGPT</w:t>
      </w:r>
      <w:proofErr w:type="spellEnd"/>
      <w:r w:rsidRPr="00B47F9A">
        <w:rPr>
          <w:rFonts w:ascii="Times New Roman" w:hAnsi="Times New Roman"/>
          <w:b/>
          <w:bCs/>
          <w:sz w:val="15"/>
          <w:szCs w:val="15"/>
        </w:rPr>
        <w:t>:</w:t>
      </w:r>
    </w:p>
    <w:p w14:paraId="52F3D39F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Sehr gut </w:t>
      </w:r>
      <w:r w:rsidRPr="00B47F9A">
        <w:rPr>
          <w:rFonts w:ascii="Segoe UI Emoji" w:hAnsi="Segoe UI Emoji" w:cs="Segoe UI Emoji"/>
        </w:rPr>
        <w:t>👍</w:t>
      </w:r>
      <w:r w:rsidRPr="00B47F9A">
        <w:rPr>
          <w:rFonts w:ascii="Times New Roman" w:hAnsi="Times New Roman"/>
        </w:rPr>
        <w:br/>
        <w:t xml:space="preserve">Dann erweitere ich dein Skript so, dass du </w:t>
      </w:r>
      <w:r w:rsidRPr="00B47F9A">
        <w:rPr>
          <w:rFonts w:ascii="Times New Roman" w:hAnsi="Times New Roman"/>
          <w:b/>
          <w:bCs/>
        </w:rPr>
        <w:t>zwei Ebenen</w:t>
      </w:r>
      <w:r w:rsidRPr="00B47F9A">
        <w:rPr>
          <w:rFonts w:ascii="Times New Roman" w:hAnsi="Times New Roman"/>
        </w:rPr>
        <w:t xml:space="preserve"> bekommst:</w:t>
      </w:r>
    </w:p>
    <w:p w14:paraId="6F0A6E13" w14:textId="77777777" w:rsidR="00B47F9A" w:rsidRPr="00B47F9A" w:rsidRDefault="00B47F9A" w:rsidP="00B47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Individuelle Interdependenzen</w:t>
      </w:r>
      <w:r w:rsidRPr="00B47F9A">
        <w:rPr>
          <w:rFonts w:ascii="Times New Roman" w:hAnsi="Times New Roman"/>
        </w:rPr>
        <w:t xml:space="preserve"> (pro Teilnehmer → wie bisher)</w:t>
      </w:r>
    </w:p>
    <w:p w14:paraId="7E2DBDA5" w14:textId="77777777" w:rsidR="00B47F9A" w:rsidRPr="00B47F9A" w:rsidRDefault="00B47F9A" w:rsidP="00B47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Aggregierte Interdependenzen</w:t>
      </w:r>
      <w:r w:rsidRPr="00B47F9A">
        <w:rPr>
          <w:rFonts w:ascii="Times New Roman" w:hAnsi="Times New Roman"/>
        </w:rPr>
        <w:t xml:space="preserve"> (über alle Teilnehmer → Gesamtwerte für die Gruppe)</w:t>
      </w:r>
    </w:p>
    <w:p w14:paraId="3BD14EC4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65805A4C">
          <v:rect id="_x0000_i1041" style="width:0;height:1.5pt" o:hralign="center" o:hrstd="t" o:hr="t" fillcolor="#a0a0a0" stroked="f"/>
        </w:pict>
      </w:r>
    </w:p>
    <w:p w14:paraId="67C7775D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B47F9A">
        <w:rPr>
          <w:rFonts w:ascii="Courier New" w:hAnsi="Courier New" w:cs="Courier New"/>
          <w:b/>
          <w:bCs/>
          <w:sz w:val="20"/>
          <w:szCs w:val="20"/>
        </w:rPr>
        <w:t>frzk_import.php</w:t>
      </w:r>
      <w:proofErr w:type="spellEnd"/>
      <w:r w:rsidRPr="00B47F9A">
        <w:rPr>
          <w:rFonts w:ascii="Times New Roman" w:hAnsi="Times New Roman"/>
          <w:b/>
          <w:bCs/>
          <w:sz w:val="36"/>
          <w:szCs w:val="36"/>
        </w:rPr>
        <w:t xml:space="preserve"> (mit Aggregation)</w:t>
      </w:r>
    </w:p>
    <w:p w14:paraId="6A3B138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769460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1CB19EB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FRZK: Interdependenzen berechnen (Einzel + Aggregat)</w:t>
      </w:r>
    </w:p>
    <w:p w14:paraId="6523AB1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2466DFC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9A2BF8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mysql:host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localhost;dbname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icas;charset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=utf8mb4";</w:t>
      </w:r>
    </w:p>
    <w:p w14:paraId="1399DA9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"root";</w:t>
      </w:r>
    </w:p>
    <w:p w14:paraId="10645A3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$pass = "";</w:t>
      </w:r>
    </w:p>
    <w:p w14:paraId="74E64ED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26A896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0C2640C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$pass, [</w:t>
      </w:r>
    </w:p>
    <w:p w14:paraId="328F347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PDO::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ATTR_ERRMODE =&gt; PDO::ERRMODE_EXCEPTION</w:t>
      </w:r>
    </w:p>
    <w:p w14:paraId="3ADD430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]);</w:t>
      </w:r>
    </w:p>
    <w:p w14:paraId="55603B8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 catch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PDOException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$e) {</w:t>
      </w:r>
    </w:p>
    <w:p w14:paraId="67D9874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die(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"DB-Verbindung fehlgeschlagen: " . $e-&gt;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));</w:t>
      </w:r>
    </w:p>
    <w:p w14:paraId="1F27C70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540BF4C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9BAFCF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45886FA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Pearson-Korrelation</w:t>
      </w:r>
    </w:p>
    <w:p w14:paraId="1E30D35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5228200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686240B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1C5A0DA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45CA1FE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63693C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 / $n;</w:t>
      </w:r>
    </w:p>
    <w:p w14:paraId="26D0B96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($y) / $n;</w:t>
      </w:r>
    </w:p>
    <w:p w14:paraId="3065523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A0F47B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</w:t>
      </w:r>
    </w:p>
    <w:p w14:paraId="773E30F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7EA0BA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58CE439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$dx = 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7C04A31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$y[$i]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58F2A1D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$dx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6F38B81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$dx * $dx;</w:t>
      </w:r>
    </w:p>
    <w:p w14:paraId="6DFBEAA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7466ED4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2BA89A9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== 0 ||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7E3EC9A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49CAD3C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52A3CB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067719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5B7DDAD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Spearman-Korrelation</w:t>
      </w:r>
    </w:p>
    <w:p w14:paraId="064239C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35AFA44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spearmanCorrelation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2E3DB32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100E889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189B66F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CC9141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$rank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691405A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4029AEF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asort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1A29DE4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5341D5A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$rank = 1;</w:t>
      </w:r>
    </w:p>
    <w:p w14:paraId="1FAE9C3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sorted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08ACED4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key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 = $rank++;</w:t>
      </w:r>
    </w:p>
    <w:p w14:paraId="6D17DF8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}</w:t>
      </w:r>
    </w:p>
    <w:p w14:paraId="47E778B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160DE3C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};</w:t>
      </w:r>
    </w:p>
    <w:p w14:paraId="2DE771E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30A72E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$rank($x);</w:t>
      </w:r>
    </w:p>
    <w:p w14:paraId="62E5FD2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$rank($y);</w:t>
      </w:r>
    </w:p>
    <w:p w14:paraId="2C2D8BB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A5607C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array_values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array_values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rankY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));</w:t>
      </w:r>
    </w:p>
    <w:p w14:paraId="017559C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E00E94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4020A0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6D48A87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Lineare Regression (X → Y)</w:t>
      </w:r>
    </w:p>
    <w:p w14:paraId="1772E80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2E3CC48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$x,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$y): 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6C4CB41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$n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($x);</w:t>
      </w:r>
    </w:p>
    <w:p w14:paraId="55A63EB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($y) || $n ===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65C089E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6786A0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($x) / $n;</w:t>
      </w:r>
    </w:p>
    <w:p w14:paraId="7489082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($y) / $n;</w:t>
      </w:r>
    </w:p>
    <w:p w14:paraId="4809B58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786BAD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 $den = 0.0;</w:t>
      </w:r>
    </w:p>
    <w:p w14:paraId="46BB858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22FF673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($x[$i]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 ($y[$i]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3B2664A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$den += ($x[$i]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** 2;</w:t>
      </w:r>
    </w:p>
    <w:p w14:paraId="4AF0D1D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13AFA15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($den == 0)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null;</w:t>
      </w:r>
    </w:p>
    <w:p w14:paraId="53CC635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30BBBF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$b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/ $den;</w:t>
      </w:r>
    </w:p>
    <w:p w14:paraId="54362DB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$a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- $b *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3D84E0E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DB40D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6F6F1C9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($i = 0; $i &lt; $n; $i++) {</w:t>
      </w:r>
    </w:p>
    <w:p w14:paraId="14A889A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] = $a + $b * $x[$i];</w:t>
      </w:r>
    </w:p>
    <w:p w14:paraId="20B47E9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47693A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$r2 =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$y,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predY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** 2;</w:t>
      </w:r>
    </w:p>
    <w:p w14:paraId="2B06684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FDBE90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['a' =&gt; $a, 'b' =&gt; $b, 'r2' =&gt; $r2];</w:t>
      </w:r>
    </w:p>
    <w:p w14:paraId="22886F7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6728F69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989720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18E72DB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Werte aus DB holen</w:t>
      </w:r>
    </w:p>
    <w:p w14:paraId="77D266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5DC385E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l.lernfortschritt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s.h_bedeutung</w:t>
      </w:r>
      <w:proofErr w:type="spellEnd"/>
    </w:p>
    <w:p w14:paraId="30F61B2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FROM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l</w:t>
      </w:r>
    </w:p>
    <w:p w14:paraId="6C7BC41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mtr_didaktik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d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d.teilnehmer_id</w:t>
      </w:r>
      <w:proofErr w:type="spellEnd"/>
    </w:p>
    <w:p w14:paraId="631F616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e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e.teilnehmer_id</w:t>
      </w:r>
      <w:proofErr w:type="spellEnd"/>
    </w:p>
    <w:p w14:paraId="45E98B2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s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s.teilnehmer_id</w:t>
      </w:r>
      <w:proofErr w:type="spellEnd"/>
    </w:p>
    <w:p w14:paraId="2B8C615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ORDER BY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";</w:t>
      </w:r>
    </w:p>
    <w:p w14:paraId="437EF7F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8FC4CE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021FD36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9FEC06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5D283E6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6BEE15F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teilnehmer_id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27CD487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isset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])) {</w:t>
      </w:r>
    </w:p>
    <w:p w14:paraId="0962162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 = ['x' =&gt; [], 'y' =&gt; [], 'z' =&gt; [], 'h' =&gt; []];</w:t>
      </w:r>
    </w:p>
    <w:p w14:paraId="12F8F25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7374FBF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'x'][]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['lernfortschritt'];</w:t>
      </w:r>
    </w:p>
    <w:p w14:paraId="69F249A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'y'][]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0F017F3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'z'][]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477B17A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'h'][]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58467ED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237CC18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419B74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6998169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1. Individuelle Interdependenzen speichern</w:t>
      </w:r>
    </w:p>
    <w:p w14:paraId="0AA6D6B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3D876DF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0F91730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59F650B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59829A4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$reg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02645E1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F79A3B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== null &amp;&amp;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!== null &amp;&amp; $reg !== null) {</w:t>
      </w:r>
    </w:p>
    <w:p w14:paraId="58899E4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prepare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</w:t>
      </w:r>
    </w:p>
    <w:p w14:paraId="32893C7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INSERT INTO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frzk_interdependenz</w:t>
      </w:r>
      <w:proofErr w:type="spellEnd"/>
    </w:p>
    <w:p w14:paraId="55E1900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x_kognition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y_sozial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z_affektiv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korrelationsscore,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49600F0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VALUES (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NOW(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), :x, :y, :z, :h, :score, 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052C496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");</w:t>
      </w:r>
    </w:p>
    <w:p w14:paraId="0F086BB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[</w:t>
      </w:r>
    </w:p>
    <w:p w14:paraId="511995B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':x'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['x'])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['x']),</w:t>
      </w:r>
    </w:p>
    <w:p w14:paraId="5D914A7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':y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['y'])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['y']),</w:t>
      </w:r>
    </w:p>
    <w:p w14:paraId="29E2D84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':z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['z'])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['z']),</w:t>
      </w:r>
    </w:p>
    <w:p w14:paraId="7E8EF65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':h'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['h'])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['h']),</w:t>
      </w:r>
    </w:p>
    <w:p w14:paraId="4D8DB22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':score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</w:t>
      </w:r>
    </w:p>
    <w:p w14:paraId="4FF7C1A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"Individuell | Pearson=" .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3) . </w:t>
      </w:r>
    </w:p>
    <w:p w14:paraId="6ECD14C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Spearman=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3) . </w:t>
      </w:r>
    </w:p>
    <w:p w14:paraId="4CA42DA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[b]=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($reg['b'], 3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)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</w:p>
    <w:p w14:paraId="5179360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    ", R2=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($reg['r2'], 3)</w:t>
      </w:r>
    </w:p>
    <w:p w14:paraId="321A0E1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]);</w:t>
      </w:r>
    </w:p>
    <w:p w14:paraId="2C9AA17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4331B67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6531B15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E6D6D1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06FDCE7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2. Aggregierte Interdependenzen (Gruppe)</w:t>
      </w:r>
    </w:p>
    <w:p w14:paraId="51E661E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0E47B1D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6F7F534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02AAF5D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['x']);</w:t>
      </w:r>
    </w:p>
    <w:p w14:paraId="73A6A06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['y']);</w:t>
      </w:r>
    </w:p>
    <w:p w14:paraId="5A64AB6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['z']);</w:t>
      </w:r>
    </w:p>
    <w:p w14:paraId="63111F8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['h']);</w:t>
      </w:r>
    </w:p>
    <w:p w14:paraId="22F3815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72B4E34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07F24D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48B5C34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spearmanCorrelation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0011F70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4C3DA44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3D3F32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pearsonGroup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== null &amp;&amp;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!== null &amp;&amp;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!== null) {</w:t>
      </w:r>
    </w:p>
    <w:p w14:paraId="252367C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prepare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</w:t>
      </w:r>
    </w:p>
    <w:p w14:paraId="5A51CE1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INSERT INTO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frzk_interdependenz</w:t>
      </w:r>
      <w:proofErr w:type="spellEnd"/>
    </w:p>
    <w:p w14:paraId="0F5CC93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x_kognition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y_sozial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z_affektiv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korrelationsscore,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759FE99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VALUES (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NOW(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), :x, :y, :z, :h, :score, 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12D04E6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");</w:t>
      </w:r>
    </w:p>
    <w:p w14:paraId="5C5D4AB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[</w:t>
      </w:r>
    </w:p>
    <w:p w14:paraId="020750C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':x'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),</w:t>
      </w:r>
    </w:p>
    <w:p w14:paraId="6DB1B78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':y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),</w:t>
      </w:r>
    </w:p>
    <w:p w14:paraId="55DAB7D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':z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allZ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),</w:t>
      </w:r>
    </w:p>
    <w:p w14:paraId="42CAD4E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':h' =&gt;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allH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),</w:t>
      </w:r>
    </w:p>
    <w:p w14:paraId="7A572F3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':score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</w:t>
      </w:r>
    </w:p>
    <w:p w14:paraId="7DBAFD6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' =&gt; "Aggregiert | Pearson=" .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pearsonGroup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3) .</w:t>
      </w:r>
    </w:p>
    <w:p w14:paraId="09989A6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", Spearman=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spearmanGroup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3) .</w:t>
      </w:r>
    </w:p>
    <w:p w14:paraId="3E686BF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",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[b]=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['b'], 3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) .</w:t>
      </w:r>
      <w:proofErr w:type="gramEnd"/>
    </w:p>
    <w:p w14:paraId="4702909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       ", R2=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" .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regGroup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['r2'], 3)</w:t>
      </w:r>
    </w:p>
    <w:p w14:paraId="4871AAA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]);</w:t>
      </w:r>
    </w:p>
    <w:p w14:paraId="4BAB97B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10E7136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0BE12A4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echo "Interdependenzen (individuell + Gruppe) erfolgreich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berechnet!\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n";</w:t>
      </w:r>
    </w:p>
    <w:p w14:paraId="58205616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0814FAC5">
          <v:rect id="_x0000_i1042" style="width:0;height:1.5pt" o:hralign="center" o:hrstd="t" o:hr="t" fillcolor="#a0a0a0" stroked="f"/>
        </w:pict>
      </w:r>
    </w:p>
    <w:p w14:paraId="6B9377D6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Ergebnis</w:t>
      </w:r>
    </w:p>
    <w:p w14:paraId="13693186" w14:textId="77777777" w:rsidR="00B47F9A" w:rsidRPr="00B47F9A" w:rsidRDefault="00B47F9A" w:rsidP="00B47F9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Pro Teilnehmer</w:t>
      </w:r>
      <w:r w:rsidRPr="00B47F9A">
        <w:rPr>
          <w:rFonts w:ascii="Times New Roman" w:hAnsi="Times New Roman"/>
        </w:rPr>
        <w:t>: Ein Datensatz mit Pearson/Spearman/Regression (wie bisher).</w:t>
      </w:r>
    </w:p>
    <w:p w14:paraId="459DA0FE" w14:textId="77777777" w:rsidR="00B47F9A" w:rsidRPr="00B47F9A" w:rsidRDefault="00B47F9A" w:rsidP="00B47F9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Zusätzlich ein Gruppendatensatz</w:t>
      </w:r>
      <w:r w:rsidRPr="00B47F9A">
        <w:rPr>
          <w:rFonts w:ascii="Times New Roman" w:hAnsi="Times New Roman"/>
        </w:rPr>
        <w:t>:</w:t>
      </w:r>
    </w:p>
    <w:p w14:paraId="4B361CC5" w14:textId="77777777" w:rsidR="00B47F9A" w:rsidRPr="00B47F9A" w:rsidRDefault="00B47F9A" w:rsidP="00B47F9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Mittelwerte aller Dimensionen X, Y, Z, H über alle Teilnehmer.</w:t>
      </w:r>
    </w:p>
    <w:p w14:paraId="75FA8C00" w14:textId="77777777" w:rsidR="00B47F9A" w:rsidRPr="00B47F9A" w:rsidRDefault="00B47F9A" w:rsidP="00B47F9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Ein Gesamtkorrelationsmaß für die gesamte Feldstudie.</w:t>
      </w:r>
    </w:p>
    <w:p w14:paraId="7BCA2911" w14:textId="057C69EC" w:rsidR="00B47F9A" w:rsidRDefault="00B47F9A" w:rsidP="00CD28B9">
      <w:pPr>
        <w:rPr>
          <w:rStyle w:val="IntensiveHervorhebung"/>
          <w:i w:val="0"/>
          <w:iCs w:val="0"/>
          <w:color w:val="auto"/>
        </w:rPr>
      </w:pPr>
    </w:p>
    <w:p w14:paraId="10F84473" w14:textId="1F66AEB8" w:rsidR="00B47F9A" w:rsidRDefault="00B47F9A" w:rsidP="00CD28B9">
      <w:pPr>
        <w:rPr>
          <w:rStyle w:val="IntensiveHervorhebung"/>
          <w:i w:val="0"/>
          <w:iCs w:val="0"/>
          <w:color w:val="auto"/>
        </w:rPr>
      </w:pPr>
    </w:p>
    <w:p w14:paraId="07E0B937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bitte ein </w:t>
      </w:r>
      <w:proofErr w:type="spellStart"/>
      <w:r w:rsidRPr="00B47F9A">
        <w:rPr>
          <w:rFonts w:ascii="Times New Roman" w:hAnsi="Times New Roman"/>
        </w:rPr>
        <w:t>skript</w:t>
      </w:r>
      <w:proofErr w:type="spellEnd"/>
      <w:r w:rsidRPr="00B47F9A">
        <w:rPr>
          <w:rFonts w:ascii="Times New Roman" w:hAnsi="Times New Roman"/>
        </w:rPr>
        <w:t xml:space="preserve"> zur </w:t>
      </w:r>
      <w:proofErr w:type="spellStart"/>
      <w:r w:rsidRPr="00B47F9A">
        <w:rPr>
          <w:rFonts w:ascii="Times New Roman" w:hAnsi="Times New Roman"/>
        </w:rPr>
        <w:t>befüllung</w:t>
      </w:r>
      <w:proofErr w:type="spellEnd"/>
      <w:r w:rsidRPr="00B47F9A">
        <w:rPr>
          <w:rFonts w:ascii="Times New Roman" w:hAnsi="Times New Roman"/>
        </w:rPr>
        <w:t xml:space="preserve"> von </w:t>
      </w:r>
      <w:proofErr w:type="spellStart"/>
      <w:r w:rsidRPr="00B47F9A">
        <w:rPr>
          <w:rFonts w:ascii="Times New Roman" w:hAnsi="Times New Roman"/>
        </w:rPr>
        <w:t>frzk_semantische_dichte</w:t>
      </w:r>
      <w:proofErr w:type="spellEnd"/>
    </w:p>
    <w:p w14:paraId="532E2F26" w14:textId="77777777" w:rsidR="00B47F9A" w:rsidRPr="00B47F9A" w:rsidRDefault="00B47F9A" w:rsidP="00B47F9A">
      <w:pPr>
        <w:spacing w:before="100" w:beforeAutospacing="1" w:after="100" w:afterAutospacing="1"/>
        <w:outlineLvl w:val="5"/>
        <w:rPr>
          <w:rFonts w:ascii="Times New Roman" w:hAnsi="Times New Roman"/>
          <w:b/>
          <w:bCs/>
          <w:sz w:val="15"/>
          <w:szCs w:val="15"/>
        </w:rPr>
      </w:pPr>
      <w:proofErr w:type="spellStart"/>
      <w:r w:rsidRPr="00B47F9A">
        <w:rPr>
          <w:rFonts w:ascii="Times New Roman" w:hAnsi="Times New Roman"/>
          <w:b/>
          <w:bCs/>
          <w:sz w:val="15"/>
          <w:szCs w:val="15"/>
        </w:rPr>
        <w:t>ChatGPT</w:t>
      </w:r>
      <w:proofErr w:type="spellEnd"/>
      <w:r w:rsidRPr="00B47F9A">
        <w:rPr>
          <w:rFonts w:ascii="Times New Roman" w:hAnsi="Times New Roman"/>
          <w:b/>
          <w:bCs/>
          <w:sz w:val="15"/>
          <w:szCs w:val="15"/>
        </w:rPr>
        <w:t>:</w:t>
      </w:r>
    </w:p>
    <w:p w14:paraId="2DD3992D" w14:textId="77777777" w:rsidR="00B47F9A" w:rsidRPr="00B47F9A" w:rsidRDefault="00B47F9A" w:rsidP="00B47F9A">
      <w:p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Alles klar </w:t>
      </w:r>
      <w:r w:rsidRPr="00B47F9A">
        <w:rPr>
          <w:rFonts w:ascii="Segoe UI Emoji" w:hAnsi="Segoe UI Emoji" w:cs="Segoe UI Emoji"/>
        </w:rPr>
        <w:t>👍</w:t>
      </w:r>
      <w:r w:rsidRPr="00B47F9A">
        <w:rPr>
          <w:rFonts w:ascii="Times New Roman" w:hAnsi="Times New Roman"/>
        </w:rPr>
        <w:br/>
        <w:t xml:space="preserve">Ich baue dir jetzt ein </w:t>
      </w:r>
      <w:r w:rsidRPr="00B47F9A">
        <w:rPr>
          <w:rFonts w:ascii="Times New Roman" w:hAnsi="Times New Roman"/>
          <w:b/>
          <w:bCs/>
        </w:rPr>
        <w:t>PHP-Skript mit PDO</w:t>
      </w:r>
      <w:r w:rsidRPr="00B47F9A">
        <w:rPr>
          <w:rFonts w:ascii="Times New Roman" w:hAnsi="Times New Roman"/>
        </w:rPr>
        <w:t xml:space="preserve">, das die Tabelle </w:t>
      </w:r>
      <w:proofErr w:type="spellStart"/>
      <w:r w:rsidRPr="00B47F9A">
        <w:rPr>
          <w:rFonts w:ascii="Courier New" w:hAnsi="Courier New" w:cs="Courier New"/>
          <w:b/>
          <w:bCs/>
          <w:sz w:val="20"/>
          <w:szCs w:val="20"/>
        </w:rPr>
        <w:t>frzk_semantische_dichte</w:t>
      </w:r>
      <w:proofErr w:type="spellEnd"/>
      <w:r w:rsidRPr="00B47F9A">
        <w:rPr>
          <w:rFonts w:ascii="Times New Roman" w:hAnsi="Times New Roman"/>
        </w:rPr>
        <w:t xml:space="preserve"> automatisch befüllt.</w:t>
      </w:r>
      <w:r w:rsidRPr="00B47F9A">
        <w:rPr>
          <w:rFonts w:ascii="Times New Roman" w:hAnsi="Times New Roman"/>
        </w:rPr>
        <w:br/>
        <w:t xml:space="preserve">Die Idee: wir berechnen </w:t>
      </w:r>
      <w:r w:rsidRPr="00B47F9A">
        <w:rPr>
          <w:rFonts w:ascii="Times New Roman" w:hAnsi="Times New Roman"/>
          <w:b/>
          <w:bCs/>
        </w:rPr>
        <w:t>semantische Dichte σ(t)</w:t>
      </w:r>
      <w:r w:rsidRPr="00B47F9A">
        <w:rPr>
          <w:rFonts w:ascii="Times New Roman" w:hAnsi="Times New Roman"/>
        </w:rPr>
        <w:t xml:space="preserve"> aus den bestehenden Daten (z. B.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B47F9A">
        <w:rPr>
          <w:rFonts w:ascii="Times New Roman" w:hAnsi="Times New Roman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B47F9A">
        <w:rPr>
          <w:rFonts w:ascii="Times New Roman" w:hAnsi="Times New Roman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mtr_didaktik</w:t>
      </w:r>
      <w:proofErr w:type="spellEnd"/>
      <w:r w:rsidRPr="00B47F9A">
        <w:rPr>
          <w:rFonts w:ascii="Times New Roman" w:hAnsi="Times New Roman"/>
        </w:rPr>
        <w:t xml:space="preserve">) und speichern zusätzlich die </w:t>
      </w:r>
      <w:r w:rsidRPr="00B47F9A">
        <w:rPr>
          <w:rFonts w:ascii="Times New Roman" w:hAnsi="Times New Roman"/>
          <w:b/>
          <w:bCs/>
        </w:rPr>
        <w:t xml:space="preserve">Ableitung </w:t>
      </w:r>
      <w:proofErr w:type="spellStart"/>
      <w:r w:rsidRPr="00B47F9A">
        <w:rPr>
          <w:rFonts w:ascii="Times New Roman" w:hAnsi="Times New Roman"/>
          <w:b/>
          <w:bCs/>
        </w:rPr>
        <w:t>dσ</w:t>
      </w:r>
      <w:proofErr w:type="spellEnd"/>
      <w:r w:rsidRPr="00B47F9A">
        <w:rPr>
          <w:rFonts w:ascii="Times New Roman" w:hAnsi="Times New Roman"/>
          <w:b/>
          <w:bCs/>
        </w:rPr>
        <w:t>/</w:t>
      </w:r>
      <w:proofErr w:type="spellStart"/>
      <w:r w:rsidRPr="00B47F9A">
        <w:rPr>
          <w:rFonts w:ascii="Times New Roman" w:hAnsi="Times New Roman"/>
          <w:b/>
          <w:bCs/>
        </w:rPr>
        <w:t>dt</w:t>
      </w:r>
      <w:proofErr w:type="spellEnd"/>
      <w:r w:rsidRPr="00B47F9A">
        <w:rPr>
          <w:rFonts w:ascii="Times New Roman" w:hAnsi="Times New Roman"/>
        </w:rPr>
        <w:t xml:space="preserve"> sowie einen </w:t>
      </w:r>
      <w:r w:rsidRPr="00B47F9A">
        <w:rPr>
          <w:rFonts w:ascii="Times New Roman" w:hAnsi="Times New Roman"/>
          <w:b/>
          <w:bCs/>
        </w:rPr>
        <w:t>Stabilitätswert</w:t>
      </w:r>
      <w:r w:rsidRPr="00B47F9A">
        <w:rPr>
          <w:rFonts w:ascii="Times New Roman" w:hAnsi="Times New Roman"/>
        </w:rPr>
        <w:t>.</w:t>
      </w:r>
    </w:p>
    <w:p w14:paraId="29A81B0E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0CBEFCD1">
          <v:rect id="_x0000_i1045" style="width:0;height:1.5pt" o:hralign="center" o:hrstd="t" o:hr="t" fillcolor="#a0a0a0" stroked="f"/>
        </w:pict>
      </w:r>
    </w:p>
    <w:p w14:paraId="3122BB68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B47F9A">
        <w:rPr>
          <w:rFonts w:ascii="Courier New" w:hAnsi="Courier New" w:cs="Courier New"/>
          <w:b/>
          <w:bCs/>
          <w:sz w:val="20"/>
          <w:szCs w:val="20"/>
        </w:rPr>
        <w:t>frzk_semantische_dichte_import.php</w:t>
      </w:r>
      <w:proofErr w:type="spellEnd"/>
    </w:p>
    <w:p w14:paraId="1C7C5E0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A2FCC7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46C3EB9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// FRZK: Befüllung der Tabelle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</w:p>
    <w:p w14:paraId="6531CB1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================================================</w:t>
      </w:r>
    </w:p>
    <w:p w14:paraId="4248CC8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7DDC3AF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mysql:host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localhost;dbname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icas;charset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=utf8mb4";</w:t>
      </w:r>
    </w:p>
    <w:p w14:paraId="04CE748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"root";</w:t>
      </w:r>
    </w:p>
    <w:p w14:paraId="7F599A2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$pass = "";</w:t>
      </w:r>
    </w:p>
    <w:p w14:paraId="2B7B1FE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D83F66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3A908F3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dsn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$pass, [</w:t>
      </w:r>
    </w:p>
    <w:p w14:paraId="56D2AA2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PDO::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ATTR_ERRMODE =&gt; PDO::ERRMODE_EXCEPTION</w:t>
      </w:r>
    </w:p>
    <w:p w14:paraId="6AD6D2C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]);</w:t>
      </w:r>
    </w:p>
    <w:p w14:paraId="4E617EC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 catch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PDOException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$e) {</w:t>
      </w:r>
    </w:p>
    <w:p w14:paraId="0D4A5C3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die(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"DB-Verbindung fehlgeschlagen: " . $e-&gt;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));</w:t>
      </w:r>
    </w:p>
    <w:p w14:paraId="78C0400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0264760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30FBFC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6E3D371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1. Datenbasis holen</w:t>
      </w:r>
    </w:p>
    <w:p w14:paraId="3D768F1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085C78B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Annahme: σ entsteht aus Kombination von kognitiven, sozialen und affektiven Faktoren.</w:t>
      </w:r>
    </w:p>
    <w:p w14:paraId="5E90CF8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// Wir nutzen: lernfortschritt (kognitiv),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(sozial),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(affektiv)</w:t>
      </w:r>
    </w:p>
    <w:p w14:paraId="7475C12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48023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l.datum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l.lernfortschritt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e.interesse</w:t>
      </w:r>
      <w:proofErr w:type="spellEnd"/>
    </w:p>
    <w:p w14:paraId="22D71FE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FROM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mtr_leistung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l</w:t>
      </w:r>
    </w:p>
    <w:p w14:paraId="31EFE67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mtr_didaktik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d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d.teilnehmer_id</w:t>
      </w:r>
      <w:proofErr w:type="spellEnd"/>
    </w:p>
    <w:p w14:paraId="5B684AC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JOIN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mtr_emotions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e ON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e.teilnehmer_id</w:t>
      </w:r>
      <w:proofErr w:type="spellEnd"/>
    </w:p>
    <w:p w14:paraId="4B088F7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ORDER BY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l.teilnehmer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l.datum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";</w:t>
      </w:r>
    </w:p>
    <w:p w14:paraId="2274179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ABA4D3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3830B11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F057F3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50EF2B7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2. Werte pro Teilnehmer berechnen</w:t>
      </w:r>
    </w:p>
    <w:p w14:paraId="02643C9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5A745E9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[];</w:t>
      </w:r>
    </w:p>
    <w:p w14:paraId="3D5CBCF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29CB1E5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 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teilnehmer_id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7058913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zeit  =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10C7534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$x    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['lernfortschritt'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// Kognition</w:t>
      </w:r>
    </w:p>
    <w:p w14:paraId="49D3A1E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$y    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methodenvielfalt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];  /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/ Sozial</w:t>
      </w:r>
    </w:p>
    <w:p w14:paraId="56F6776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$z    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row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interesse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     // Affektiv</w:t>
      </w:r>
    </w:p>
    <w:p w14:paraId="484F808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2D01F01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isset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])) {</w:t>
      </w:r>
    </w:p>
    <w:p w14:paraId="3E65702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 = [];</w:t>
      </w:r>
    </w:p>
    <w:p w14:paraId="548CB6C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354BC62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6FCCCC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// σ als gewichtetes Mittel (Gewichte anpassbar)</w:t>
      </w:r>
    </w:p>
    <w:p w14:paraId="1B490AF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0.5 * $x + 0.3 * $y + 0.2 * $z;</w:t>
      </w:r>
    </w:p>
    <w:p w14:paraId="5C369EA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3671C00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][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] = [</w:t>
      </w:r>
    </w:p>
    <w:p w14:paraId="44E1292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 =&gt; $zeit,</w:t>
      </w:r>
    </w:p>
    <w:p w14:paraId="0CF3CD9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</w:p>
    <w:p w14:paraId="0023550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];</w:t>
      </w:r>
    </w:p>
    <w:p w14:paraId="6681BD5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1A499D9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153013D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70769C83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// 3.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dσ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(Ableitung) und Stabilität berechnen</w:t>
      </w:r>
    </w:p>
    <w:p w14:paraId="115F334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// ------------------------------------------------</w:t>
      </w:r>
    </w:p>
    <w:p w14:paraId="0C3EA447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$werte) {</w:t>
      </w:r>
    </w:p>
    <w:p w14:paraId="5A30F2D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null;</w:t>
      </w:r>
    </w:p>
    <w:p w14:paraId="22E0DAA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($werte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2731FE0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$zeit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43EA606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'];</w:t>
      </w:r>
    </w:p>
    <w:p w14:paraId="11821D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7AAD56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// Ableitung berechnen (Differenz zur vorherigen Messung)</w:t>
      </w:r>
    </w:p>
    <w:p w14:paraId="7FCAE19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== null) {</w:t>
      </w:r>
    </w:p>
    <w:p w14:paraId="253CFE4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deltaT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strtotime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($zeit) -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strtotime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']);</w:t>
      </w:r>
    </w:p>
    <w:p w14:paraId="2FF49C7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deltaT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&gt; 0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) ?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']) / $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deltaT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0.0;</w:t>
      </w:r>
    </w:p>
    <w:p w14:paraId="5623B94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{</w:t>
      </w:r>
    </w:p>
    <w:p w14:paraId="3386D0A6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</w:t>
      </w:r>
    </w:p>
    <w:p w14:paraId="55FF489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}</w:t>
      </w:r>
    </w:p>
    <w:p w14:paraId="3D8FE1D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3D7653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// Stabilität: inverse Varianz im 3er-Fenster</w:t>
      </w:r>
    </w:p>
    <w:p w14:paraId="0953021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slice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0830F2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$werte, '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'),</w:t>
      </w:r>
    </w:p>
    <w:p w14:paraId="4EE9483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max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0,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- 2),</w:t>
      </w:r>
    </w:p>
    <w:p w14:paraId="6684929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3</w:t>
      </w:r>
    </w:p>
    <w:p w14:paraId="06F97E0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);</w:t>
      </w:r>
    </w:p>
    <w:p w14:paraId="2C65C3F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array_sum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);</w:t>
      </w:r>
    </w:p>
    <w:p w14:paraId="571ABAC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0.0;</w:t>
      </w:r>
    </w:p>
    <w:p w14:paraId="377B85E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as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{</w:t>
      </w:r>
    </w:p>
    <w:p w14:paraId="18CC0E0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var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+= 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-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** 2;</w:t>
      </w:r>
    </w:p>
    <w:p w14:paraId="67434E6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}</w:t>
      </w:r>
    </w:p>
    <w:p w14:paraId="1C249FAA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$stab =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 &gt; 1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) ?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1 / (1 +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B47F9A">
        <w:rPr>
          <w:rFonts w:ascii="Courier New" w:hAnsi="Courier New" w:cs="Courier New"/>
          <w:sz w:val="20"/>
          <w:szCs w:val="20"/>
        </w:rPr>
        <w:t>) :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 xml:space="preserve"> 1.0;</w:t>
      </w:r>
    </w:p>
    <w:p w14:paraId="440DFE1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67D9C78B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// ------------------------------------------------</w:t>
      </w:r>
    </w:p>
    <w:p w14:paraId="28C8FDC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// 4. In DB schreiben</w:t>
      </w:r>
    </w:p>
    <w:p w14:paraId="41BBC24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// ------------------------------------------------</w:t>
      </w:r>
    </w:p>
    <w:p w14:paraId="5B1936F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pdo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prepare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"</w:t>
      </w:r>
    </w:p>
    <w:p w14:paraId="715DC63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INSERT INTO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</w:p>
    <w:p w14:paraId="358B1AAE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teilnehmer_id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zeitpunkt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h_bedeutung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dh_dt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stabilitaet_score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)</w:t>
      </w:r>
    </w:p>
    <w:p w14:paraId="348B5D41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VALUES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(: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, :zeit, 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 :stab)</w:t>
      </w:r>
    </w:p>
    <w:p w14:paraId="61854A7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");</w:t>
      </w:r>
    </w:p>
    <w:p w14:paraId="5187D9B4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B47F9A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(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[</w:t>
      </w:r>
    </w:p>
    <w:p w14:paraId="63B7B9FC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' 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tid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</w:t>
      </w:r>
    </w:p>
    <w:p w14:paraId="1A66F27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':zeit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 =&gt; $zeit,</w:t>
      </w:r>
    </w:p>
    <w:p w14:paraId="7A703A48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'=&gt;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sigma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</w:t>
      </w:r>
    </w:p>
    <w:p w14:paraId="3E78DCCF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dhdt</w:t>
      </w:r>
      <w:proofErr w:type="spellEnd"/>
      <w:proofErr w:type="gramEnd"/>
      <w:r w:rsidRPr="00B47F9A">
        <w:rPr>
          <w:rFonts w:ascii="Courier New" w:hAnsi="Courier New" w:cs="Courier New"/>
          <w:sz w:val="20"/>
          <w:szCs w:val="20"/>
        </w:rPr>
        <w:t>' =&gt;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dhdt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,</w:t>
      </w:r>
    </w:p>
    <w:p w14:paraId="3DBBC665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':stab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' =&gt; $stab</w:t>
      </w:r>
    </w:p>
    <w:p w14:paraId="67B6D85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]);</w:t>
      </w:r>
    </w:p>
    <w:p w14:paraId="6C95B480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463A963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>;</w:t>
      </w:r>
    </w:p>
    <w:p w14:paraId="50A1EF22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 xml:space="preserve">    }</w:t>
      </w:r>
    </w:p>
    <w:p w14:paraId="6F5FD0C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}</w:t>
      </w:r>
    </w:p>
    <w:p w14:paraId="49DA466D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14:paraId="55CCAA79" w14:textId="77777777" w:rsidR="00B47F9A" w:rsidRPr="00B47F9A" w:rsidRDefault="00B47F9A" w:rsidP="00B47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B47F9A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B47F9A">
        <w:rPr>
          <w:rFonts w:ascii="Courier New" w:hAnsi="Courier New" w:cs="Courier New"/>
          <w:sz w:val="20"/>
          <w:szCs w:val="20"/>
        </w:rPr>
        <w:t xml:space="preserve"> erfolgreich </w:t>
      </w:r>
      <w:proofErr w:type="gramStart"/>
      <w:r w:rsidRPr="00B47F9A">
        <w:rPr>
          <w:rFonts w:ascii="Courier New" w:hAnsi="Courier New" w:cs="Courier New"/>
          <w:sz w:val="20"/>
          <w:szCs w:val="20"/>
        </w:rPr>
        <w:t>befüllt!\</w:t>
      </w:r>
      <w:proofErr w:type="gramEnd"/>
      <w:r w:rsidRPr="00B47F9A">
        <w:rPr>
          <w:rFonts w:ascii="Courier New" w:hAnsi="Courier New" w:cs="Courier New"/>
          <w:sz w:val="20"/>
          <w:szCs w:val="20"/>
        </w:rPr>
        <w:t>n";</w:t>
      </w:r>
    </w:p>
    <w:p w14:paraId="27B4CCDC" w14:textId="77777777" w:rsidR="00B47F9A" w:rsidRPr="00B47F9A" w:rsidRDefault="00B47F9A" w:rsidP="00B47F9A">
      <w:pPr>
        <w:spacing w:after="0"/>
        <w:rPr>
          <w:rFonts w:ascii="Times New Roman" w:hAnsi="Times New Roman"/>
        </w:rPr>
      </w:pPr>
      <w:r w:rsidRPr="00B47F9A">
        <w:rPr>
          <w:rFonts w:ascii="Times New Roman" w:hAnsi="Times New Roman"/>
        </w:rPr>
        <w:pict w14:anchorId="15F58AF6">
          <v:rect id="_x0000_i1046" style="width:0;height:1.5pt" o:hralign="center" o:hrstd="t" o:hr="t" fillcolor="#a0a0a0" stroked="f"/>
        </w:pict>
      </w:r>
    </w:p>
    <w:p w14:paraId="5E23D2C9" w14:textId="77777777" w:rsidR="00B47F9A" w:rsidRPr="00B47F9A" w:rsidRDefault="00B47F9A" w:rsidP="00B47F9A">
      <w:p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B47F9A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B47F9A">
        <w:rPr>
          <w:rFonts w:ascii="Times New Roman" w:hAnsi="Times New Roman"/>
          <w:b/>
          <w:bCs/>
          <w:sz w:val="36"/>
          <w:szCs w:val="36"/>
        </w:rPr>
        <w:t xml:space="preserve"> Erklärung</w:t>
      </w:r>
    </w:p>
    <w:p w14:paraId="1F5A5212" w14:textId="77777777" w:rsidR="00B47F9A" w:rsidRPr="00B47F9A" w:rsidRDefault="00B47F9A" w:rsidP="00B47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σ (semantische Dichte)</w:t>
      </w:r>
      <w:r w:rsidRPr="00B47F9A">
        <w:rPr>
          <w:rFonts w:ascii="Times New Roman" w:hAnsi="Times New Roman"/>
        </w:rPr>
        <w:t xml:space="preserve"> = gewichtete Kombination von Lernfortschritt, Methodenvielfalt und Interesse.</w:t>
      </w:r>
    </w:p>
    <w:p w14:paraId="670B4957" w14:textId="77777777" w:rsidR="00B47F9A" w:rsidRPr="00B47F9A" w:rsidRDefault="00B47F9A" w:rsidP="00B47F9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>Gewichtung (0.5 / 0.3 / 0.2) kannst du empirisch anpassen.</w:t>
      </w:r>
    </w:p>
    <w:p w14:paraId="37096F6A" w14:textId="77777777" w:rsidR="00B47F9A" w:rsidRPr="00B47F9A" w:rsidRDefault="00B47F9A" w:rsidP="00B47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 w:rsidRPr="00B47F9A">
        <w:rPr>
          <w:rFonts w:ascii="Times New Roman" w:hAnsi="Times New Roman"/>
          <w:b/>
          <w:bCs/>
        </w:rPr>
        <w:t>dσ</w:t>
      </w:r>
      <w:proofErr w:type="spellEnd"/>
      <w:r w:rsidRPr="00B47F9A">
        <w:rPr>
          <w:rFonts w:ascii="Times New Roman" w:hAnsi="Times New Roman"/>
          <w:b/>
          <w:bCs/>
        </w:rPr>
        <w:t>/</w:t>
      </w:r>
      <w:proofErr w:type="spellStart"/>
      <w:r w:rsidRPr="00B47F9A">
        <w:rPr>
          <w:rFonts w:ascii="Times New Roman" w:hAnsi="Times New Roman"/>
          <w:b/>
          <w:bCs/>
        </w:rPr>
        <w:t>dt</w:t>
      </w:r>
      <w:proofErr w:type="spellEnd"/>
      <w:r w:rsidRPr="00B47F9A">
        <w:rPr>
          <w:rFonts w:ascii="Times New Roman" w:hAnsi="Times New Roman"/>
        </w:rPr>
        <w:t xml:space="preserve"> = Änderungsrate pro Zeiteinheit (zeigt Lernsprünge oder Stagnation).</w:t>
      </w:r>
    </w:p>
    <w:p w14:paraId="00040310" w14:textId="77777777" w:rsidR="00B47F9A" w:rsidRPr="00B47F9A" w:rsidRDefault="00B47F9A" w:rsidP="00B47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  <w:b/>
          <w:bCs/>
        </w:rPr>
        <w:t>Stabilität</w:t>
      </w:r>
      <w:r w:rsidRPr="00B47F9A">
        <w:rPr>
          <w:rFonts w:ascii="Times New Roman" w:hAnsi="Times New Roman"/>
        </w:rPr>
        <w:t xml:space="preserve"> = Maß für Konstanz in einem kleinen Zeitfenster (inverse Varianz).</w:t>
      </w:r>
    </w:p>
    <w:p w14:paraId="34F63037" w14:textId="77777777" w:rsidR="00B47F9A" w:rsidRPr="00B47F9A" w:rsidRDefault="00B47F9A" w:rsidP="00B47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</w:rPr>
      </w:pPr>
      <w:r w:rsidRPr="00B47F9A">
        <w:rPr>
          <w:rFonts w:ascii="Times New Roman" w:hAnsi="Times New Roman"/>
        </w:rPr>
        <w:t xml:space="preserve">Die Ergebnisse werden direkt in </w:t>
      </w:r>
      <w:proofErr w:type="spellStart"/>
      <w:r w:rsidRPr="00B47F9A">
        <w:rPr>
          <w:rFonts w:ascii="Courier New" w:hAnsi="Courier New" w:cs="Courier New"/>
          <w:sz w:val="20"/>
          <w:szCs w:val="20"/>
        </w:rPr>
        <w:t>frzk_semantische_dichte</w:t>
      </w:r>
      <w:proofErr w:type="spellEnd"/>
      <w:r w:rsidRPr="00B47F9A">
        <w:rPr>
          <w:rFonts w:ascii="Times New Roman" w:hAnsi="Times New Roman"/>
        </w:rPr>
        <w:t xml:space="preserve"> gespeichert.</w:t>
      </w:r>
    </w:p>
    <w:p w14:paraId="41499280" w14:textId="77777777" w:rsidR="00B47F9A" w:rsidRPr="00082214" w:rsidRDefault="00B47F9A" w:rsidP="00CD28B9">
      <w:pPr>
        <w:rPr>
          <w:rStyle w:val="IntensiveHervorhebung"/>
          <w:i w:val="0"/>
          <w:iCs w:val="0"/>
          <w:color w:val="auto"/>
        </w:rPr>
      </w:pPr>
    </w:p>
    <w:sectPr w:rsidR="00B47F9A" w:rsidRPr="0008221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97B"/>
    <w:multiLevelType w:val="multilevel"/>
    <w:tmpl w:val="D57A4C48"/>
    <w:lvl w:ilvl="0">
      <w:start w:val="1"/>
      <w:numFmt w:val="bullet"/>
      <w:pStyle w:val="Aufzhlung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5291"/>
    <w:multiLevelType w:val="hybridMultilevel"/>
    <w:tmpl w:val="F47A8510"/>
    <w:lvl w:ilvl="0" w:tplc="2298A3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7B29"/>
    <w:multiLevelType w:val="multilevel"/>
    <w:tmpl w:val="5A3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16347"/>
    <w:multiLevelType w:val="multilevel"/>
    <w:tmpl w:val="C7C6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33B34"/>
    <w:multiLevelType w:val="multilevel"/>
    <w:tmpl w:val="FBA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94666"/>
    <w:multiLevelType w:val="multilevel"/>
    <w:tmpl w:val="F03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25D6C"/>
    <w:multiLevelType w:val="multilevel"/>
    <w:tmpl w:val="79D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03067"/>
    <w:multiLevelType w:val="multilevel"/>
    <w:tmpl w:val="385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74860"/>
    <w:multiLevelType w:val="multilevel"/>
    <w:tmpl w:val="95CE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952B8"/>
    <w:multiLevelType w:val="multilevel"/>
    <w:tmpl w:val="576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068AC"/>
    <w:multiLevelType w:val="multilevel"/>
    <w:tmpl w:val="BE50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F3472"/>
    <w:multiLevelType w:val="multilevel"/>
    <w:tmpl w:val="5CB6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9796F"/>
    <w:multiLevelType w:val="multilevel"/>
    <w:tmpl w:val="F9E6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F4903"/>
    <w:multiLevelType w:val="multilevel"/>
    <w:tmpl w:val="9E1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B55D6"/>
    <w:multiLevelType w:val="multilevel"/>
    <w:tmpl w:val="84E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14"/>
  </w:num>
  <w:num w:numId="7">
    <w:abstractNumId w:val="8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EB"/>
    <w:rsid w:val="000467F2"/>
    <w:rsid w:val="00082214"/>
    <w:rsid w:val="000F04EF"/>
    <w:rsid w:val="00106528"/>
    <w:rsid w:val="001830F2"/>
    <w:rsid w:val="0019229D"/>
    <w:rsid w:val="002B03D4"/>
    <w:rsid w:val="002D4202"/>
    <w:rsid w:val="00324306"/>
    <w:rsid w:val="00433ECB"/>
    <w:rsid w:val="00436FC4"/>
    <w:rsid w:val="00446557"/>
    <w:rsid w:val="00500020"/>
    <w:rsid w:val="005454E6"/>
    <w:rsid w:val="00560B17"/>
    <w:rsid w:val="005B5EFD"/>
    <w:rsid w:val="005E4CED"/>
    <w:rsid w:val="006016DC"/>
    <w:rsid w:val="007A3369"/>
    <w:rsid w:val="007B7DE7"/>
    <w:rsid w:val="007E333F"/>
    <w:rsid w:val="007F13EB"/>
    <w:rsid w:val="008871CF"/>
    <w:rsid w:val="008B0C43"/>
    <w:rsid w:val="008C4935"/>
    <w:rsid w:val="009032D7"/>
    <w:rsid w:val="00997246"/>
    <w:rsid w:val="00A307C9"/>
    <w:rsid w:val="00AA4222"/>
    <w:rsid w:val="00AF6392"/>
    <w:rsid w:val="00B04313"/>
    <w:rsid w:val="00B47F9A"/>
    <w:rsid w:val="00B53EE0"/>
    <w:rsid w:val="00B873C2"/>
    <w:rsid w:val="00BA664A"/>
    <w:rsid w:val="00C2343F"/>
    <w:rsid w:val="00CD2089"/>
    <w:rsid w:val="00CD28B9"/>
    <w:rsid w:val="00D33BDA"/>
    <w:rsid w:val="00D44FE7"/>
    <w:rsid w:val="00D542C6"/>
    <w:rsid w:val="00D67542"/>
    <w:rsid w:val="00D80CC8"/>
    <w:rsid w:val="00E6450A"/>
    <w:rsid w:val="00EA1CC2"/>
    <w:rsid w:val="00EC35D8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56E7"/>
  <w15:chartTrackingRefBased/>
  <w15:docId w15:val="{0BFA9649-7EBC-4A2D-8A24-CA6D4E23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4313"/>
    <w:pPr>
      <w:spacing w:after="120"/>
    </w:pPr>
    <w:rPr>
      <w:rFonts w:eastAsia="Times New Roman"/>
      <w:sz w:val="24"/>
      <w:szCs w:val="24"/>
    </w:rPr>
  </w:style>
  <w:style w:type="paragraph" w:styleId="berschrift1">
    <w:name w:val="heading 1"/>
    <w:next w:val="Standard"/>
    <w:link w:val="berschrift1Zchn"/>
    <w:uiPriority w:val="9"/>
    <w:qFormat/>
    <w:rsid w:val="0019229D"/>
    <w:pPr>
      <w:keepNext/>
      <w:keepLines/>
      <w:spacing w:before="240" w:after="240"/>
      <w:outlineLvl w:val="0"/>
    </w:pPr>
    <w:rPr>
      <w:rFonts w:ascii="Calibri Light" w:eastAsia="Times New Roman" w:hAnsi="Calibri Light"/>
      <w:b/>
      <w:sz w:val="40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229D"/>
    <w:pPr>
      <w:keepNext/>
      <w:keepLines/>
      <w:spacing w:before="240" w:after="240"/>
      <w:outlineLvl w:val="1"/>
    </w:pPr>
    <w:rPr>
      <w:rFonts w:ascii="Calibri Light" w:hAnsi="Calibri Light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664A"/>
    <w:pPr>
      <w:keepNext/>
      <w:keepLines/>
      <w:spacing w:before="40"/>
      <w:outlineLvl w:val="2"/>
    </w:pPr>
    <w:rPr>
      <w:rFonts w:ascii="Calibri Light" w:hAnsi="Calibri Light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7C9"/>
    <w:pPr>
      <w:keepNext/>
      <w:keepLines/>
      <w:spacing w:before="40" w:after="0"/>
      <w:outlineLvl w:val="3"/>
    </w:pPr>
    <w:rPr>
      <w:rFonts w:eastAsia="Calibri" w:cs="Calibri"/>
      <w:i/>
      <w:color w:val="2F549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307C9"/>
    <w:pPr>
      <w:keepNext/>
      <w:keepLines/>
      <w:spacing w:before="220" w:after="40"/>
      <w:outlineLvl w:val="4"/>
    </w:pPr>
    <w:rPr>
      <w:rFonts w:eastAsia="Calibri" w:cs="Calibri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307C9"/>
    <w:pPr>
      <w:keepNext/>
      <w:keepLines/>
      <w:spacing w:before="200" w:after="40"/>
      <w:outlineLvl w:val="5"/>
    </w:pPr>
    <w:rPr>
      <w:rFonts w:eastAsia="Calibri" w:cs="Calibri"/>
      <w:b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9032D7"/>
    <w:rPr>
      <w:rFonts w:ascii="Courier New" w:hAnsi="Courier New"/>
    </w:rPr>
  </w:style>
  <w:style w:type="character" w:customStyle="1" w:styleId="CodeZchn">
    <w:name w:val="Code Zchn"/>
    <w:link w:val="Code"/>
    <w:rsid w:val="009032D7"/>
    <w:rPr>
      <w:rFonts w:ascii="Courier New" w:hAnsi="Courier New"/>
    </w:rPr>
  </w:style>
  <w:style w:type="character" w:styleId="IntensiveHervorhebung">
    <w:name w:val="Intense Emphasis"/>
    <w:uiPriority w:val="21"/>
    <w:rsid w:val="006016DC"/>
    <w:rPr>
      <w:i/>
      <w:iCs/>
      <w:color w:val="4472C4"/>
    </w:rPr>
  </w:style>
  <w:style w:type="character" w:customStyle="1" w:styleId="berschrift2Zchn">
    <w:name w:val="Überschrift 2 Zchn"/>
    <w:link w:val="berschrift2"/>
    <w:uiPriority w:val="9"/>
    <w:rsid w:val="0019229D"/>
    <w:rPr>
      <w:rFonts w:ascii="Calibri Light" w:eastAsia="Times New Roman" w:hAnsi="Calibri Light" w:cs="Times New Roman"/>
      <w:b/>
      <w:sz w:val="32"/>
      <w:szCs w:val="26"/>
    </w:rPr>
  </w:style>
  <w:style w:type="character" w:customStyle="1" w:styleId="berschrift1Zchn">
    <w:name w:val="Überschrift 1 Zchn"/>
    <w:link w:val="berschrift1"/>
    <w:uiPriority w:val="9"/>
    <w:rsid w:val="0019229D"/>
    <w:rPr>
      <w:rFonts w:ascii="Calibri Light" w:eastAsia="Times New Roman" w:hAnsi="Calibri Light" w:cs="Times New Roman"/>
      <w:b/>
      <w:sz w:val="40"/>
      <w:szCs w:val="32"/>
    </w:rPr>
  </w:style>
  <w:style w:type="character" w:customStyle="1" w:styleId="berschrift3Zchn">
    <w:name w:val="Überschrift 3 Zchn"/>
    <w:link w:val="berschrift3"/>
    <w:uiPriority w:val="9"/>
    <w:rsid w:val="00BA664A"/>
    <w:rPr>
      <w:rFonts w:ascii="Calibri Light" w:eastAsia="Times New Roman" w:hAnsi="Calibri Light" w:cs="Times New Roman"/>
      <w:b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A307C9"/>
    <w:rPr>
      <w:rFonts w:ascii="Calibri" w:eastAsia="Calibri" w:hAnsi="Calibri" w:cs="Calibri"/>
      <w:i/>
      <w:color w:val="2F5496"/>
      <w:sz w:val="24"/>
      <w:szCs w:val="24"/>
      <w:lang w:eastAsia="de-DE"/>
    </w:rPr>
  </w:style>
  <w:style w:type="character" w:customStyle="1" w:styleId="berschrift5Zchn">
    <w:name w:val="Überschrift 5 Zchn"/>
    <w:link w:val="berschrift5"/>
    <w:uiPriority w:val="9"/>
    <w:rsid w:val="00A307C9"/>
    <w:rPr>
      <w:rFonts w:ascii="Calibri" w:eastAsia="Calibri" w:hAnsi="Calibri" w:cs="Calibri"/>
      <w:b/>
      <w:lang w:eastAsia="de-DE"/>
    </w:rPr>
  </w:style>
  <w:style w:type="character" w:customStyle="1" w:styleId="berschrift6Zchn">
    <w:name w:val="Überschrift 6 Zchn"/>
    <w:link w:val="berschrift6"/>
    <w:uiPriority w:val="9"/>
    <w:rsid w:val="00A307C9"/>
    <w:rPr>
      <w:rFonts w:ascii="Calibri" w:eastAsia="Calibri" w:hAnsi="Calibri" w:cs="Calibri"/>
      <w:b/>
      <w:sz w:val="20"/>
      <w:szCs w:val="20"/>
      <w:lang w:eastAsia="de-DE"/>
    </w:rPr>
  </w:style>
  <w:style w:type="table" w:customStyle="1" w:styleId="TableNormal">
    <w:name w:val="TableNormal"/>
    <w:rsid w:val="00A307C9"/>
    <w:pPr>
      <w:spacing w:after="200" w:line="259" w:lineRule="auto"/>
    </w:pPr>
    <w:rPr>
      <w:rFonts w:cs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2B03D4"/>
    <w:pPr>
      <w:keepNext/>
      <w:keepLines/>
      <w:spacing w:before="480" w:line="259" w:lineRule="auto"/>
    </w:pPr>
    <w:rPr>
      <w:rFonts w:eastAsia="Calibri" w:cs="Calibri"/>
      <w:b/>
      <w:sz w:val="44"/>
      <w:szCs w:val="72"/>
    </w:rPr>
  </w:style>
  <w:style w:type="character" w:customStyle="1" w:styleId="TitelZchn">
    <w:name w:val="Titel Zchn"/>
    <w:link w:val="Titel"/>
    <w:uiPriority w:val="10"/>
    <w:rsid w:val="002B03D4"/>
    <w:rPr>
      <w:rFonts w:cs="Calibri"/>
      <w:b/>
      <w:sz w:val="44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7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link w:val="Untertitel"/>
    <w:uiPriority w:val="11"/>
    <w:rsid w:val="00A307C9"/>
    <w:rPr>
      <w:rFonts w:ascii="Georgia" w:eastAsia="Georgia" w:hAnsi="Georgia" w:cs="Georgia"/>
      <w:i/>
      <w:color w:val="666666"/>
      <w:sz w:val="48"/>
      <w:szCs w:val="48"/>
      <w:lang w:eastAsia="de-DE"/>
    </w:rPr>
  </w:style>
  <w:style w:type="paragraph" w:customStyle="1" w:styleId="Aufzhlung">
    <w:name w:val="Aufzählung"/>
    <w:basedOn w:val="Standard"/>
    <w:link w:val="AufzhlungZchn"/>
    <w:qFormat/>
    <w:rsid w:val="00BA664A"/>
    <w:pPr>
      <w:numPr>
        <w:numId w:val="1"/>
      </w:numPr>
      <w:ind w:left="714" w:hanging="357"/>
    </w:pPr>
    <w:rPr>
      <w:rFonts w:eastAsia="Calibri" w:cs="Calibri"/>
    </w:rPr>
  </w:style>
  <w:style w:type="character" w:customStyle="1" w:styleId="AufzhlungZchn">
    <w:name w:val="Aufzählung Zchn"/>
    <w:link w:val="Aufzhlung"/>
    <w:rsid w:val="00BA664A"/>
    <w:rPr>
      <w:rFonts w:cs="Calibri"/>
      <w:sz w:val="24"/>
      <w:szCs w:val="24"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A3369"/>
    <w:pPr>
      <w:tabs>
        <w:tab w:val="left" w:pos="1134"/>
      </w:tabs>
      <w:spacing w:before="240" w:after="240"/>
      <w:ind w:left="1134" w:right="1134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7A3369"/>
    <w:rPr>
      <w:rFonts w:eastAsia="Times New Roman"/>
      <w:i/>
      <w:iCs/>
      <w:color w:val="404040"/>
      <w:sz w:val="24"/>
      <w:szCs w:val="24"/>
    </w:rPr>
  </w:style>
  <w:style w:type="paragraph" w:customStyle="1" w:styleId="Abbildungsname">
    <w:name w:val="Abbildungsname"/>
    <w:basedOn w:val="Standard"/>
    <w:link w:val="AbbildungsnameZchn"/>
    <w:qFormat/>
    <w:rsid w:val="002B03D4"/>
    <w:pPr>
      <w:spacing w:after="240" w:line="259" w:lineRule="auto"/>
      <w:jc w:val="center"/>
    </w:pPr>
    <w:rPr>
      <w:i/>
      <w:sz w:val="22"/>
    </w:rPr>
  </w:style>
  <w:style w:type="paragraph" w:customStyle="1" w:styleId="Tabelleninhalt">
    <w:name w:val="Tabelleninhalt"/>
    <w:basedOn w:val="Standard"/>
    <w:link w:val="TabelleninhaltZchn"/>
    <w:qFormat/>
    <w:rsid w:val="00D33BDA"/>
    <w:pPr>
      <w:spacing w:after="0" w:line="360" w:lineRule="auto"/>
    </w:pPr>
  </w:style>
  <w:style w:type="character" w:customStyle="1" w:styleId="AbbildungsnameZchn">
    <w:name w:val="Abbildungsname Zchn"/>
    <w:link w:val="Abbildungsname"/>
    <w:rsid w:val="002B03D4"/>
    <w:rPr>
      <w:rFonts w:eastAsia="Times New Roman"/>
      <w:i/>
      <w:sz w:val="22"/>
      <w:szCs w:val="24"/>
    </w:rPr>
  </w:style>
  <w:style w:type="paragraph" w:styleId="StandardWeb">
    <w:name w:val="Normal (Web)"/>
    <w:basedOn w:val="Standard"/>
    <w:uiPriority w:val="99"/>
    <w:semiHidden/>
    <w:unhideWhenUsed/>
    <w:rsid w:val="001830F2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abelleninhaltZchn">
    <w:name w:val="Tabelleninhalt Zchn"/>
    <w:link w:val="Tabelleninhalt"/>
    <w:rsid w:val="00D33BDA"/>
    <w:rPr>
      <w:sz w:val="24"/>
    </w:rPr>
  </w:style>
  <w:style w:type="character" w:styleId="Fett">
    <w:name w:val="Strong"/>
    <w:uiPriority w:val="22"/>
    <w:qFormat/>
    <w:rsid w:val="001830F2"/>
    <w:rPr>
      <w:b/>
      <w:bCs/>
    </w:rPr>
  </w:style>
  <w:style w:type="paragraph" w:styleId="Listenabsatz">
    <w:name w:val="List Paragraph"/>
    <w:basedOn w:val="Standard"/>
    <w:uiPriority w:val="34"/>
    <w:rsid w:val="0019229D"/>
    <w:pPr>
      <w:ind w:left="720"/>
      <w:contextualSpacing/>
    </w:pPr>
  </w:style>
  <w:style w:type="character" w:styleId="Platzhaltertext">
    <w:name w:val="Placeholder Text"/>
    <w:uiPriority w:val="99"/>
    <w:semiHidden/>
    <w:rsid w:val="00436FC4"/>
    <w:rPr>
      <w:color w:val="808080"/>
    </w:rPr>
  </w:style>
  <w:style w:type="paragraph" w:customStyle="1" w:styleId="Formel">
    <w:name w:val="Formel"/>
    <w:basedOn w:val="Standard"/>
    <w:link w:val="FormelZchn"/>
    <w:autoRedefine/>
    <w:qFormat/>
    <w:rsid w:val="00D67542"/>
    <w:pPr>
      <w:tabs>
        <w:tab w:val="left" w:pos="7088"/>
      </w:tabs>
      <w:spacing w:before="360" w:after="360"/>
      <w:ind w:left="1418" w:firstLine="709"/>
    </w:pPr>
    <w:rPr>
      <w:rFonts w:ascii="Cambria Math" w:eastAsia="Calibri" w:hAnsi="Cambria Math"/>
      <w:i/>
      <w:iCs/>
    </w:rPr>
  </w:style>
  <w:style w:type="character" w:customStyle="1" w:styleId="FormelZchn">
    <w:name w:val="Formel Zchn"/>
    <w:link w:val="Formel"/>
    <w:rsid w:val="00D67542"/>
    <w:rPr>
      <w:rFonts w:ascii="Cambria Math" w:hAnsi="Cambria Math"/>
      <w:i/>
      <w:iCs/>
      <w:sz w:val="24"/>
      <w:szCs w:val="24"/>
    </w:rPr>
  </w:style>
  <w:style w:type="paragraph" w:customStyle="1" w:styleId="Zahlenliste">
    <w:name w:val="Zahlenliste"/>
    <w:basedOn w:val="Listenabsatz"/>
    <w:link w:val="ZahlenlisteZchn"/>
    <w:autoRedefine/>
    <w:qFormat/>
    <w:rsid w:val="00997246"/>
    <w:pPr>
      <w:numPr>
        <w:numId w:val="85"/>
      </w:numPr>
      <w:tabs>
        <w:tab w:val="clear" w:pos="360"/>
      </w:tabs>
      <w:spacing w:line="360" w:lineRule="auto"/>
      <w:ind w:left="1077" w:hanging="357"/>
    </w:pPr>
  </w:style>
  <w:style w:type="character" w:customStyle="1" w:styleId="ZahlenlisteZchn">
    <w:name w:val="Zahlenliste Zchn"/>
    <w:link w:val="Zahlenliste"/>
    <w:rsid w:val="00997246"/>
    <w:rPr>
      <w:rFonts w:eastAsia="Times New Roman"/>
      <w:sz w:val="24"/>
      <w:szCs w:val="24"/>
    </w:rPr>
  </w:style>
  <w:style w:type="paragraph" w:customStyle="1" w:styleId="Tiefgestellt">
    <w:name w:val="Tiefgestellt"/>
    <w:link w:val="TiefgestelltZchn"/>
    <w:autoRedefine/>
    <w:qFormat/>
    <w:rsid w:val="00997246"/>
    <w:rPr>
      <w:rFonts w:eastAsia="Times New Roman"/>
      <w:sz w:val="24"/>
      <w:szCs w:val="24"/>
      <w:vertAlign w:val="subscript"/>
    </w:rPr>
  </w:style>
  <w:style w:type="character" w:customStyle="1" w:styleId="TiefgestelltZchn">
    <w:name w:val="Tiefgestellt Zchn"/>
    <w:link w:val="Tiefgestellt"/>
    <w:rsid w:val="00997246"/>
    <w:rPr>
      <w:rFonts w:eastAsia="Times New Roman"/>
      <w:sz w:val="24"/>
      <w:szCs w:val="24"/>
      <w:vertAlign w:val="subscript"/>
    </w:rPr>
  </w:style>
  <w:style w:type="paragraph" w:customStyle="1" w:styleId="Quellenverzeichnis">
    <w:name w:val="Quellenverzeichnis"/>
    <w:link w:val="QuellenverzeichnisZchn"/>
    <w:autoRedefine/>
    <w:qFormat/>
    <w:rsid w:val="005E4CED"/>
    <w:pPr>
      <w:numPr>
        <w:numId w:val="8"/>
      </w:numPr>
    </w:pPr>
    <w:rPr>
      <w:i/>
      <w:sz w:val="22"/>
      <w:szCs w:val="22"/>
      <w:lang w:eastAsia="en-US"/>
    </w:rPr>
  </w:style>
  <w:style w:type="character" w:customStyle="1" w:styleId="QuellenverzeichnisZchn">
    <w:name w:val="Quellenverzeichnis Zchn"/>
    <w:link w:val="Quellenverzeichnis"/>
    <w:rsid w:val="005E4CED"/>
    <w:rPr>
      <w:i/>
      <w:sz w:val="22"/>
      <w:szCs w:val="22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CD28B9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7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7F9A"/>
    <w:rPr>
      <w:rFonts w:ascii="Courier New" w:eastAsia="Times New Roman" w:hAnsi="Courier New" w:cs="Courier New"/>
    </w:rPr>
  </w:style>
  <w:style w:type="character" w:customStyle="1" w:styleId="hljs-meta">
    <w:name w:val="hljs-meta"/>
    <w:basedOn w:val="Absatz-Standardschriftart"/>
    <w:rsid w:val="00B47F9A"/>
  </w:style>
  <w:style w:type="character" w:customStyle="1" w:styleId="hljs-comment">
    <w:name w:val="hljs-comment"/>
    <w:basedOn w:val="Absatz-Standardschriftart"/>
    <w:rsid w:val="00B47F9A"/>
  </w:style>
  <w:style w:type="character" w:customStyle="1" w:styleId="hljs-variable">
    <w:name w:val="hljs-variable"/>
    <w:basedOn w:val="Absatz-Standardschriftart"/>
    <w:rsid w:val="00B47F9A"/>
  </w:style>
  <w:style w:type="character" w:customStyle="1" w:styleId="hljs-string">
    <w:name w:val="hljs-string"/>
    <w:basedOn w:val="Absatz-Standardschriftart"/>
    <w:rsid w:val="00B47F9A"/>
  </w:style>
  <w:style w:type="character" w:customStyle="1" w:styleId="hljs-keyword">
    <w:name w:val="hljs-keyword"/>
    <w:basedOn w:val="Absatz-Standardschriftart"/>
    <w:rsid w:val="00B47F9A"/>
  </w:style>
  <w:style w:type="character" w:customStyle="1" w:styleId="hljs-title">
    <w:name w:val="hljs-title"/>
    <w:basedOn w:val="Absatz-Standardschriftart"/>
    <w:rsid w:val="00B47F9A"/>
  </w:style>
  <w:style w:type="character" w:customStyle="1" w:styleId="hljs-number">
    <w:name w:val="hljs-number"/>
    <w:basedOn w:val="Absatz-Standardschriftart"/>
    <w:rsid w:val="00B47F9A"/>
  </w:style>
  <w:style w:type="character" w:customStyle="1" w:styleId="hljs-literal">
    <w:name w:val="hljs-literal"/>
    <w:basedOn w:val="Absatz-Standardschriftart"/>
    <w:rsid w:val="00B4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l\OneDrive\Documents\Benutzerdefinierte%20Office-Vorlagen\MeineDissert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MeineDissertation.dot</Template>
  <TotalTime>0</TotalTime>
  <Pages>24</Pages>
  <Words>4727</Words>
  <Characters>29787</Characters>
  <Application>Microsoft Office Word</Application>
  <DocSecurity>0</DocSecurity>
  <Lines>248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13</vt:i4>
      </vt:variant>
    </vt:vector>
  </HeadingPairs>
  <TitlesOfParts>
    <vt:vector size="14" baseType="lpstr">
      <vt:lpstr/>
      <vt:lpstr>    📘 Ausführliche Tabellenbeschreibung</vt:lpstr>
      <vt:lpstr>        1. frzk_operatoren</vt:lpstr>
      <vt:lpstr>        2. frzk_loops</vt:lpstr>
      <vt:lpstr>        3. frzk_transitions</vt:lpstr>
      <vt:lpstr>        4. frzk_reflexion</vt:lpstr>
      <vt:lpstr>        5. frzk_interdependenz</vt:lpstr>
      <vt:lpstr>    🚀 Praktisches Vorgehen</vt:lpstr>
      <vt:lpstr>    📄 frzk_import.php (erweitert)</vt:lpstr>
      <vt:lpstr>    📘 Ergebnis</vt:lpstr>
      <vt:lpstr>    📄 frzk_import.php (mit Aggregation)</vt:lpstr>
      <vt:lpstr>    📘 Ergebnis</vt:lpstr>
      <vt:lpstr>    📄 frzk_semantische_dichte_import.php</vt:lpstr>
      <vt:lpstr>    📘 Erklärung</vt:lpstr>
    </vt:vector>
  </TitlesOfParts>
  <Company/>
  <LinksUpToDate>false</LinksUpToDate>
  <CharactersWithSpaces>34446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thiele</dc:creator>
  <cp:keywords/>
  <dc:description/>
  <cp:lastModifiedBy>olaf thiele</cp:lastModifiedBy>
  <cp:revision>2</cp:revision>
  <dcterms:created xsi:type="dcterms:W3CDTF">2025-09-19T02:10:00Z</dcterms:created>
  <dcterms:modified xsi:type="dcterms:W3CDTF">2025-09-19T03:06:00Z</dcterms:modified>
</cp:coreProperties>
</file>